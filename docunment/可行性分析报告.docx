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146"/>
        <w:tblOverlap w:val="never"/>
        <w:tblW w:w="487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388"/>
        <w:gridCol w:w="1867"/>
      </w:tblGrid>
      <w:tr w:rsidR="00F84CBE" w:rsidRPr="000A3A14" w14:paraId="5651A7D8" w14:textId="77777777" w:rsidTr="00F84CBE">
        <w:trPr>
          <w:jc w:val="right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DC4C" w14:textId="77777777" w:rsidR="00F84CBE" w:rsidRPr="000A3A14" w:rsidRDefault="00F84CBE" w:rsidP="00F84CBE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文档状态：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3810" w14:textId="77777777" w:rsidR="00F84CBE" w:rsidRPr="000A3A14" w:rsidRDefault="00F84CBE" w:rsidP="00F84CBE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文档编号：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793B" w14:textId="77777777" w:rsidR="00F84CBE" w:rsidRPr="000A3A14" w:rsidRDefault="00F84CBE" w:rsidP="00F84CBE">
            <w:pPr>
              <w:rPr>
                <w:rFonts w:ascii="宋体"/>
              </w:rPr>
            </w:pPr>
          </w:p>
        </w:tc>
      </w:tr>
      <w:tr w:rsidR="00F84CBE" w:rsidRPr="000A3A14" w14:paraId="33F6E867" w14:textId="77777777" w:rsidTr="001C11DE">
        <w:trPr>
          <w:cantSplit/>
          <w:trHeight w:val="173"/>
          <w:jc w:val="right"/>
        </w:trPr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FA63" w14:textId="77777777" w:rsidR="00F84CBE" w:rsidRPr="000A3A14" w:rsidRDefault="00F84CBE" w:rsidP="00F84CBE">
            <w:pPr>
              <w:spacing w:line="300" w:lineRule="exact"/>
              <w:rPr>
                <w:rFonts w:ascii="宋体"/>
              </w:rPr>
            </w:pPr>
            <w:r w:rsidRPr="000A3A14">
              <w:rPr>
                <w:rFonts w:ascii="宋体" w:hAnsi="宋体" w:cs="宋体"/>
              </w:rPr>
              <w:t xml:space="preserve">[  ] Draft </w:t>
            </w:r>
          </w:p>
          <w:p w14:paraId="5BB2778A" w14:textId="77777777" w:rsidR="00F84CBE" w:rsidRPr="000A3A14" w:rsidRDefault="00F84CBE" w:rsidP="00F84CBE">
            <w:pPr>
              <w:spacing w:line="300" w:lineRule="exact"/>
              <w:rPr>
                <w:rFonts w:ascii="宋体"/>
              </w:rPr>
            </w:pPr>
            <w:r w:rsidRPr="000A3A14">
              <w:rPr>
                <w:rFonts w:ascii="宋体" w:hAnsi="宋体" w:cs="宋体"/>
              </w:rPr>
              <w:t>[</w:t>
            </w:r>
            <w:r w:rsidRPr="000A3A14">
              <w:rPr>
                <w:rFonts w:ascii="宋体" w:hAnsi="宋体" w:cs="宋体" w:hint="eastAsia"/>
              </w:rPr>
              <w:t>√</w:t>
            </w:r>
            <w:r w:rsidRPr="000A3A14">
              <w:rPr>
                <w:rFonts w:ascii="宋体" w:hAnsi="宋体" w:cs="宋体"/>
              </w:rPr>
              <w:t>] Released</w:t>
            </w:r>
          </w:p>
          <w:p w14:paraId="68A0BF39" w14:textId="77777777" w:rsidR="00F84CBE" w:rsidRPr="000A3A14" w:rsidRDefault="00F84CBE" w:rsidP="00F84CBE">
            <w:pPr>
              <w:spacing w:line="300" w:lineRule="exact"/>
              <w:rPr>
                <w:rFonts w:ascii="宋体"/>
              </w:rPr>
            </w:pPr>
            <w:r w:rsidRPr="000A3A14">
              <w:rPr>
                <w:rFonts w:ascii="宋体" w:hAnsi="宋体" w:cs="宋体"/>
              </w:rPr>
              <w:t>[</w:t>
            </w:r>
            <w:r>
              <w:rPr>
                <w:rFonts w:ascii="宋体" w:hAnsi="宋体" w:cs="宋体" w:hint="eastAsia"/>
              </w:rPr>
              <w:t xml:space="preserve">  </w:t>
            </w:r>
            <w:r w:rsidRPr="000A3A14">
              <w:rPr>
                <w:rFonts w:ascii="宋体" w:hAnsi="宋体" w:cs="宋体"/>
              </w:rPr>
              <w:t>]Modifying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4E298" w14:textId="77777777" w:rsidR="00F84CBE" w:rsidRPr="000A3A14" w:rsidRDefault="00F84CBE" w:rsidP="00F84CBE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编</w:t>
            </w:r>
            <w:r w:rsidRPr="000A3A14">
              <w:rPr>
                <w:rFonts w:ascii="宋体" w:hAnsi="宋体" w:cs="宋体"/>
              </w:rPr>
              <w:t xml:space="preserve">    </w:t>
            </w:r>
            <w:r w:rsidRPr="000A3A14">
              <w:rPr>
                <w:rFonts w:ascii="宋体" w:hAnsi="宋体" w:cs="宋体" w:hint="eastAsia"/>
              </w:rPr>
              <w:t>撰：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5C8D7" w14:textId="77777777" w:rsidR="00F84CBE" w:rsidRPr="000A3A14" w:rsidRDefault="00F84CBE" w:rsidP="00F84CBE">
            <w:pPr>
              <w:rPr>
                <w:rFonts w:ascii="宋体"/>
              </w:rPr>
            </w:pPr>
          </w:p>
        </w:tc>
      </w:tr>
      <w:tr w:rsidR="00F84CBE" w:rsidRPr="000A3A14" w14:paraId="49A8643F" w14:textId="77777777" w:rsidTr="001C11DE">
        <w:trPr>
          <w:cantSplit/>
          <w:trHeight w:val="208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7A7B" w14:textId="77777777" w:rsidR="00F84CBE" w:rsidRPr="000A3A14" w:rsidRDefault="00F84CBE" w:rsidP="00F84CBE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89F6" w14:textId="77777777" w:rsidR="00F84CBE" w:rsidRPr="000A3A14" w:rsidRDefault="00F84CBE" w:rsidP="00F84CBE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编撰日期：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94EF" w14:textId="77777777" w:rsidR="00F84CBE" w:rsidRPr="000A3A14" w:rsidRDefault="00F84CBE" w:rsidP="00F84CBE">
            <w:pPr>
              <w:rPr>
                <w:rFonts w:ascii="宋体"/>
              </w:rPr>
            </w:pPr>
          </w:p>
        </w:tc>
      </w:tr>
      <w:tr w:rsidR="00F84CBE" w:rsidRPr="000A3A14" w14:paraId="08481D33" w14:textId="77777777" w:rsidTr="001C11DE">
        <w:trPr>
          <w:cantSplit/>
          <w:trHeight w:val="241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B368" w14:textId="77777777" w:rsidR="00F84CBE" w:rsidRPr="000A3A14" w:rsidRDefault="00F84CBE" w:rsidP="00F84CBE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738D" w14:textId="77777777" w:rsidR="00F84CBE" w:rsidRPr="000A3A14" w:rsidRDefault="00F84CBE" w:rsidP="00F84CBE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保密级别：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A8BC" w14:textId="77777777" w:rsidR="00F84CBE" w:rsidRPr="000A3A14" w:rsidRDefault="00F84CBE" w:rsidP="00F84CBE">
            <w:pPr>
              <w:rPr>
                <w:rFonts w:ascii="宋体"/>
              </w:rPr>
            </w:pPr>
          </w:p>
        </w:tc>
      </w:tr>
      <w:tr w:rsidR="00F84CBE" w:rsidRPr="000A3A14" w14:paraId="33010771" w14:textId="77777777" w:rsidTr="00F84CBE">
        <w:trPr>
          <w:cantSplit/>
          <w:trHeight w:val="258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EC64" w14:textId="77777777" w:rsidR="00F84CBE" w:rsidRPr="000A3A14" w:rsidRDefault="00F84CBE" w:rsidP="00F84CBE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DA160" w14:textId="77777777" w:rsidR="00F84CBE" w:rsidRPr="000A3A14" w:rsidRDefault="00F84CBE" w:rsidP="00F84CBE">
            <w:pPr>
              <w:rPr>
                <w:rFonts w:ascii="宋体"/>
              </w:rPr>
            </w:pPr>
            <w:r w:rsidRPr="000A3A14">
              <w:rPr>
                <w:rFonts w:ascii="宋体" w:hAnsi="宋体" w:cs="宋体" w:hint="eastAsia"/>
              </w:rPr>
              <w:t>文档版本：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4D30B" w14:textId="77777777" w:rsidR="00F84CBE" w:rsidRPr="000A3A14" w:rsidRDefault="00F84CBE" w:rsidP="00F84CBE">
            <w:pPr>
              <w:rPr>
                <w:rFonts w:ascii="宋体"/>
              </w:rPr>
            </w:pPr>
            <w:r w:rsidRPr="000A3A14">
              <w:rPr>
                <w:rFonts w:ascii="宋体" w:hAnsi="宋体" w:cs="宋体"/>
              </w:rPr>
              <w:t>1.0.0</w:t>
            </w:r>
          </w:p>
        </w:tc>
      </w:tr>
    </w:tbl>
    <w:p w14:paraId="4987479A" w14:textId="77777777" w:rsidR="008F7CC3" w:rsidRDefault="008F7CC3" w:rsidP="008F7CC3">
      <w:pPr>
        <w:rPr>
          <w:rFonts w:ascii="宋体" w:hAnsi="宋体"/>
          <w:b/>
          <w:sz w:val="44"/>
        </w:rPr>
      </w:pPr>
    </w:p>
    <w:p w14:paraId="65D2B8B5" w14:textId="77777777" w:rsidR="00F84CBE" w:rsidRPr="00F84CBE" w:rsidRDefault="00F84CBE" w:rsidP="00F84CBE">
      <w:pPr>
        <w:rPr>
          <w:rFonts w:ascii="宋体" w:hAnsi="宋体" w:cs="宋体"/>
        </w:rPr>
      </w:pPr>
    </w:p>
    <w:p w14:paraId="6004E8D2" w14:textId="77777777" w:rsidR="00F84CBE" w:rsidRDefault="00F84CBE" w:rsidP="008F7CC3">
      <w:pPr>
        <w:jc w:val="center"/>
        <w:rPr>
          <w:rFonts w:ascii="华文新魏" w:eastAsia="华文新魏" w:hAnsi="宋体"/>
          <w:bCs/>
          <w:sz w:val="44"/>
        </w:rPr>
      </w:pPr>
    </w:p>
    <w:p w14:paraId="37649DCD" w14:textId="77777777" w:rsidR="00F84CBE" w:rsidRDefault="00F84CBE" w:rsidP="008F7CC3">
      <w:pPr>
        <w:jc w:val="center"/>
        <w:rPr>
          <w:rFonts w:ascii="华文新魏" w:eastAsia="华文新魏" w:hAnsi="宋体"/>
          <w:bCs/>
          <w:sz w:val="44"/>
        </w:rPr>
      </w:pPr>
    </w:p>
    <w:p w14:paraId="2A068F53" w14:textId="77777777" w:rsidR="00F84CBE" w:rsidRDefault="00F84CBE" w:rsidP="008F7CC3">
      <w:pPr>
        <w:jc w:val="center"/>
        <w:rPr>
          <w:rFonts w:ascii="华文新魏" w:eastAsia="华文新魏" w:hAnsi="宋体"/>
          <w:bCs/>
          <w:sz w:val="44"/>
        </w:rPr>
      </w:pPr>
    </w:p>
    <w:p w14:paraId="58B5326D" w14:textId="7B38580E" w:rsidR="008F7CC3" w:rsidRDefault="00D856A8" w:rsidP="008F7CC3">
      <w:pPr>
        <w:jc w:val="center"/>
        <w:rPr>
          <w:rFonts w:ascii="华文新魏" w:eastAsia="华文新魏" w:hAnsi="宋体"/>
          <w:bCs/>
          <w:sz w:val="44"/>
        </w:rPr>
      </w:pPr>
      <w:r>
        <w:rPr>
          <w:rFonts w:ascii="华文新魏" w:eastAsia="华文新魏" w:hAnsi="宋体" w:hint="eastAsia"/>
          <w:bCs/>
          <w:sz w:val="44"/>
        </w:rPr>
        <w:t>杭知</w:t>
      </w:r>
      <w:r w:rsidR="00FA187B">
        <w:rPr>
          <w:rFonts w:ascii="华文新魏" w:eastAsia="华文新魏" w:hAnsi="宋体" w:hint="eastAsia"/>
          <w:bCs/>
          <w:sz w:val="44"/>
        </w:rPr>
        <w:t>-线上问答平台</w:t>
      </w:r>
    </w:p>
    <w:p w14:paraId="3A5C602E" w14:textId="31604F61" w:rsidR="008F7CC3" w:rsidRDefault="008F7CC3" w:rsidP="008F7CC3">
      <w:pPr>
        <w:jc w:val="center"/>
        <w:rPr>
          <w:rFonts w:ascii="宋体" w:hAnsi="宋体"/>
          <w:bCs/>
        </w:rPr>
      </w:pPr>
      <w:r>
        <w:rPr>
          <w:rFonts w:ascii="Arial" w:hAnsi="Arial" w:cs="Arial" w:hint="eastAsia"/>
          <w:bCs/>
          <w:sz w:val="36"/>
        </w:rPr>
        <w:t>（</w:t>
      </w:r>
      <w:r w:rsidR="00FA187B">
        <w:rPr>
          <w:rFonts w:ascii="Arial" w:hAnsi="Arial" w:cs="Arial"/>
          <w:bCs/>
          <w:sz w:val="36"/>
        </w:rPr>
        <w:t>HangZhi-OnlineCommunicationPlatform</w:t>
      </w:r>
      <w:r>
        <w:rPr>
          <w:rFonts w:ascii="Arial" w:hAnsi="Arial" w:cs="Arial" w:hint="eastAsia"/>
          <w:bCs/>
          <w:sz w:val="36"/>
        </w:rPr>
        <w:t>）</w:t>
      </w:r>
    </w:p>
    <w:p w14:paraId="04E2A3B9" w14:textId="77777777" w:rsidR="008F7CC3" w:rsidRDefault="007A0C43" w:rsidP="008F7CC3">
      <w:pPr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立项</w:t>
      </w:r>
      <w:r w:rsidR="008F7CC3">
        <w:rPr>
          <w:rFonts w:ascii="宋体" w:hAnsi="宋体" w:hint="eastAsia"/>
          <w:b/>
          <w:sz w:val="36"/>
        </w:rPr>
        <w:t>可行性</w:t>
      </w:r>
      <w:r w:rsidR="001B1346">
        <w:rPr>
          <w:rFonts w:ascii="宋体" w:hAnsi="宋体" w:hint="eastAsia"/>
          <w:b/>
          <w:sz w:val="36"/>
        </w:rPr>
        <w:t>分析</w:t>
      </w:r>
      <w:r w:rsidR="008F7CC3">
        <w:rPr>
          <w:rFonts w:ascii="宋体" w:hAnsi="宋体" w:hint="eastAsia"/>
          <w:b/>
          <w:sz w:val="36"/>
        </w:rPr>
        <w:t>报告</w:t>
      </w:r>
    </w:p>
    <w:p w14:paraId="05AFAFFA" w14:textId="77777777" w:rsidR="008F7CC3" w:rsidRDefault="008F7CC3" w:rsidP="008F7CC3">
      <w:pPr>
        <w:rPr>
          <w:rFonts w:ascii="宋体" w:hAnsi="宋体"/>
          <w:b/>
          <w:sz w:val="44"/>
        </w:rPr>
      </w:pPr>
    </w:p>
    <w:p w14:paraId="3FFEAD09" w14:textId="77777777" w:rsidR="008F7CC3" w:rsidRDefault="008F7CC3" w:rsidP="008F7CC3">
      <w:pPr>
        <w:rPr>
          <w:rFonts w:ascii="宋体" w:hAnsi="宋体"/>
          <w:b/>
        </w:rPr>
      </w:pPr>
    </w:p>
    <w:p w14:paraId="28411A59" w14:textId="77777777" w:rsidR="008F7CC3" w:rsidRDefault="008F7CC3" w:rsidP="008F7CC3">
      <w:pPr>
        <w:rPr>
          <w:rFonts w:ascii="宋体" w:hAnsi="宋体"/>
          <w:b/>
        </w:rPr>
      </w:pPr>
    </w:p>
    <w:p w14:paraId="649C8745" w14:textId="77777777" w:rsidR="008F7CC3" w:rsidRDefault="008F7CC3" w:rsidP="008F7CC3">
      <w:pPr>
        <w:rPr>
          <w:rFonts w:ascii="宋体" w:hAnsi="宋体"/>
          <w:b/>
        </w:rPr>
      </w:pPr>
    </w:p>
    <w:p w14:paraId="63FE5215" w14:textId="77777777" w:rsidR="008F7CC3" w:rsidRDefault="008F7CC3" w:rsidP="008F7CC3">
      <w:pPr>
        <w:rPr>
          <w:rFonts w:ascii="宋体" w:hAnsi="宋体"/>
          <w:b/>
        </w:rPr>
      </w:pPr>
    </w:p>
    <w:p w14:paraId="2E9FDEAD" w14:textId="77777777" w:rsidR="0060480A" w:rsidRDefault="0060480A" w:rsidP="008F7CC3">
      <w:pPr>
        <w:rPr>
          <w:rFonts w:ascii="宋体" w:hAnsi="宋体"/>
          <w:b/>
        </w:rPr>
      </w:pPr>
    </w:p>
    <w:p w14:paraId="462E4DAB" w14:textId="77777777" w:rsidR="0060480A" w:rsidRDefault="0060480A" w:rsidP="008F7CC3">
      <w:pPr>
        <w:rPr>
          <w:rFonts w:ascii="宋体" w:hAnsi="宋体"/>
          <w:b/>
        </w:rPr>
      </w:pPr>
    </w:p>
    <w:p w14:paraId="79666326" w14:textId="77777777" w:rsidR="0060480A" w:rsidRDefault="0060480A" w:rsidP="008F7CC3">
      <w:pPr>
        <w:rPr>
          <w:rFonts w:ascii="宋体" w:hAnsi="宋体"/>
          <w:b/>
        </w:rPr>
      </w:pPr>
    </w:p>
    <w:p w14:paraId="67F69453" w14:textId="77777777" w:rsidR="0060480A" w:rsidRDefault="0060480A" w:rsidP="008F7CC3">
      <w:pPr>
        <w:rPr>
          <w:rFonts w:ascii="宋体" w:hAnsi="宋体"/>
          <w:b/>
        </w:rPr>
      </w:pPr>
    </w:p>
    <w:p w14:paraId="79A5272A" w14:textId="77777777" w:rsidR="0060480A" w:rsidRDefault="0060480A" w:rsidP="008F7CC3">
      <w:pPr>
        <w:rPr>
          <w:rFonts w:ascii="宋体" w:hAnsi="宋体"/>
          <w:b/>
        </w:rPr>
      </w:pPr>
    </w:p>
    <w:p w14:paraId="4FDC6F7E" w14:textId="77777777" w:rsidR="0060480A" w:rsidRDefault="0060480A" w:rsidP="008F7CC3">
      <w:pPr>
        <w:rPr>
          <w:rFonts w:ascii="宋体" w:hAnsi="宋体"/>
          <w:b/>
        </w:rPr>
      </w:pPr>
    </w:p>
    <w:p w14:paraId="56AE0AB7" w14:textId="77777777" w:rsidR="0060480A" w:rsidRDefault="0060480A" w:rsidP="008F7CC3">
      <w:pPr>
        <w:rPr>
          <w:rFonts w:ascii="宋体" w:hAnsi="宋体"/>
          <w:b/>
        </w:rPr>
      </w:pPr>
    </w:p>
    <w:p w14:paraId="6DDDF56E" w14:textId="77777777" w:rsidR="008F7CC3" w:rsidRDefault="008F7CC3" w:rsidP="008F7CC3">
      <w:pPr>
        <w:rPr>
          <w:rFonts w:ascii="宋体" w:hAnsi="宋体"/>
          <w:b/>
        </w:rPr>
      </w:pPr>
    </w:p>
    <w:p w14:paraId="771D6CD3" w14:textId="77777777" w:rsidR="0060480A" w:rsidRDefault="0060480A" w:rsidP="008F7CC3">
      <w:pPr>
        <w:rPr>
          <w:rFonts w:ascii="宋体" w:hAnsi="宋体"/>
          <w:b/>
        </w:rPr>
      </w:pPr>
    </w:p>
    <w:p w14:paraId="3EE4E233" w14:textId="77777777" w:rsidR="0060480A" w:rsidRDefault="0060480A" w:rsidP="008F7CC3">
      <w:pPr>
        <w:rPr>
          <w:rFonts w:ascii="宋体" w:hAnsi="宋体"/>
          <w:b/>
        </w:rPr>
      </w:pPr>
    </w:p>
    <w:p w14:paraId="6DC688A1" w14:textId="77777777" w:rsidR="0060480A" w:rsidRDefault="0060480A" w:rsidP="008F7CC3">
      <w:pPr>
        <w:rPr>
          <w:rFonts w:ascii="宋体" w:hAnsi="宋体"/>
          <w:b/>
        </w:rPr>
      </w:pPr>
    </w:p>
    <w:p w14:paraId="74747AFA" w14:textId="77777777" w:rsidR="001B4D25" w:rsidRDefault="001B4D25" w:rsidP="008F7CC3">
      <w:pPr>
        <w:rPr>
          <w:rFonts w:ascii="宋体" w:hAnsi="宋体"/>
          <w:b/>
        </w:rPr>
      </w:pPr>
    </w:p>
    <w:p w14:paraId="339EB7A4" w14:textId="5794E056" w:rsidR="0060480A" w:rsidRDefault="005F33D4" w:rsidP="0060480A">
      <w:pPr>
        <w:jc w:val="center"/>
        <w:rPr>
          <w:rFonts w:ascii="宋体" w:hAnsi="宋体"/>
          <w:b/>
        </w:rPr>
      </w:pPr>
      <w:r>
        <w:rPr>
          <w:rFonts w:ascii="宋体" w:hAnsi="宋体" w:cs="华文中宋" w:hint="eastAsia"/>
          <w:b/>
          <w:bCs/>
          <w:sz w:val="30"/>
          <w:szCs w:val="30"/>
        </w:rPr>
        <w:t>朱忆添</w:t>
      </w:r>
      <w:r w:rsidR="0060480A" w:rsidRPr="006B452C">
        <w:rPr>
          <w:rFonts w:ascii="宋体" w:hAnsi="宋体" w:cs="华文中宋" w:hint="eastAsia"/>
          <w:b/>
          <w:bCs/>
          <w:sz w:val="30"/>
          <w:szCs w:val="30"/>
        </w:rPr>
        <w:t>项目小组</w:t>
      </w:r>
    </w:p>
    <w:p w14:paraId="6AF7DAEE" w14:textId="77777777" w:rsidR="008F7CC3" w:rsidRDefault="008F7CC3" w:rsidP="008F7CC3">
      <w:pPr>
        <w:jc w:val="center"/>
        <w:rPr>
          <w:rFonts w:ascii="宋体" w:hAnsi="宋体"/>
          <w:b/>
          <w:bCs/>
        </w:rPr>
        <w:sectPr w:rsidR="008F7CC3" w:rsidSect="008F7C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134" w:header="851" w:footer="992" w:gutter="0"/>
          <w:pgNumType w:start="0"/>
          <w:cols w:space="425"/>
          <w:titlePg/>
          <w:docGrid w:type="linesAndChars" w:linePitch="380" w:charSpace="-5735"/>
        </w:sectPr>
      </w:pPr>
    </w:p>
    <w:p w14:paraId="4196B9D2" w14:textId="77777777" w:rsidR="00233D15" w:rsidRDefault="00233D15" w:rsidP="00233D15">
      <w:pPr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lastRenderedPageBreak/>
        <w:t>修订表</w:t>
      </w:r>
    </w:p>
    <w:p w14:paraId="4E6393B7" w14:textId="2B09718E" w:rsidR="00233D15" w:rsidRDefault="001A625B" w:rsidP="00233D15"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F2CB59" wp14:editId="24D8C4FA">
                <wp:simplePos x="0" y="0"/>
                <wp:positionH relativeFrom="column">
                  <wp:posOffset>-635</wp:posOffset>
                </wp:positionH>
                <wp:positionV relativeFrom="paragraph">
                  <wp:posOffset>44450</wp:posOffset>
                </wp:positionV>
                <wp:extent cx="6324600" cy="0"/>
                <wp:effectExtent l="33655" t="36195" r="33020" b="3048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9BB71" id="Line 4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.5pt" to="497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" strokeweight="4.5pt">
                <v:stroke linestyle="thinThick"/>
              </v:line>
            </w:pict>
          </mc:Fallback>
        </mc:AlternateConten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080"/>
        <w:gridCol w:w="1590"/>
        <w:gridCol w:w="3450"/>
        <w:gridCol w:w="3000"/>
      </w:tblGrid>
      <w:tr w:rsidR="00233D15" w14:paraId="7719246A" w14:textId="77777777">
        <w:trPr>
          <w:cantSplit/>
          <w:tblHeader/>
        </w:trPr>
        <w:tc>
          <w:tcPr>
            <w:tcW w:w="840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5D26B8EF" w14:textId="77777777" w:rsidR="00233D15" w:rsidRDefault="00233D15" w:rsidP="00C77227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191806B" w14:textId="77777777" w:rsidR="00233D15" w:rsidRDefault="00233D15" w:rsidP="00C77227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 w14:paraId="35F8494F" w14:textId="77777777" w:rsidR="00233D15" w:rsidRDefault="00233D15" w:rsidP="00C77227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 w14:paraId="11213DA2" w14:textId="77777777" w:rsidR="00233D15" w:rsidRDefault="00233D15" w:rsidP="00C77227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3000" w:type="dxa"/>
            <w:shd w:val="pct10" w:color="auto" w:fill="auto"/>
            <w:vAlign w:val="center"/>
          </w:tcPr>
          <w:p w14:paraId="434632D6" w14:textId="77777777" w:rsidR="00233D15" w:rsidRDefault="00233D15" w:rsidP="00C77227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 w:rsidR="00233D15" w14:paraId="5344D261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1A96ED32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2B166637" w14:textId="4A3ACD48" w:rsidR="00233D15" w:rsidRDefault="005F33D4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1.0</w:t>
            </w:r>
          </w:p>
        </w:tc>
        <w:tc>
          <w:tcPr>
            <w:tcW w:w="1590" w:type="dxa"/>
            <w:tcBorders>
              <w:top w:val="nil"/>
            </w:tcBorders>
          </w:tcPr>
          <w:p w14:paraId="155C17A9" w14:textId="71CCE0F8" w:rsidR="00233D15" w:rsidRDefault="00A54E0C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朱忆添</w:t>
            </w:r>
          </w:p>
        </w:tc>
        <w:tc>
          <w:tcPr>
            <w:tcW w:w="3450" w:type="dxa"/>
            <w:tcBorders>
              <w:top w:val="nil"/>
            </w:tcBorders>
          </w:tcPr>
          <w:p w14:paraId="09047368" w14:textId="15AAF79F" w:rsidR="00233D15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eastAsia="zh-CN"/>
              </w:rPr>
              <w:t>2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eastAsia="zh-CN"/>
              </w:rPr>
              <w:t>3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3000" w:type="dxa"/>
            <w:tcBorders>
              <w:top w:val="nil"/>
            </w:tcBorders>
          </w:tcPr>
          <w:p w14:paraId="0ACC1B6D" w14:textId="10914C09" w:rsidR="00233D15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2021.11.27</w:t>
            </w:r>
          </w:p>
        </w:tc>
      </w:tr>
      <w:tr w:rsidR="00233D15" w14:paraId="18D1865D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1247AC68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62ADCB19" w14:textId="310F115A" w:rsidR="00233D15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1.1</w:t>
            </w:r>
          </w:p>
        </w:tc>
        <w:tc>
          <w:tcPr>
            <w:tcW w:w="1590" w:type="dxa"/>
            <w:tcBorders>
              <w:top w:val="nil"/>
            </w:tcBorders>
          </w:tcPr>
          <w:p w14:paraId="40557C90" w14:textId="08BE5262" w:rsidR="00233D15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朱忆添</w:t>
            </w:r>
          </w:p>
        </w:tc>
        <w:tc>
          <w:tcPr>
            <w:tcW w:w="3450" w:type="dxa"/>
            <w:tcBorders>
              <w:top w:val="nil"/>
            </w:tcBorders>
          </w:tcPr>
          <w:p w14:paraId="2A986B2B" w14:textId="7D6A7855" w:rsidR="00233D15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eastAsia="zh-CN"/>
              </w:rPr>
              <w:t>5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eastAsia="zh-CN"/>
              </w:rPr>
              <w:t>6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eastAsia="zh-CN"/>
              </w:rPr>
              <w:t>7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eastAsia="zh-CN"/>
              </w:rPr>
              <w:t>8</w:t>
            </w:r>
          </w:p>
        </w:tc>
        <w:tc>
          <w:tcPr>
            <w:tcW w:w="3000" w:type="dxa"/>
            <w:tcBorders>
              <w:top w:val="nil"/>
            </w:tcBorders>
          </w:tcPr>
          <w:p w14:paraId="345415B5" w14:textId="0D18A4FB" w:rsidR="00233D15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2021.12.15</w:t>
            </w:r>
          </w:p>
        </w:tc>
      </w:tr>
      <w:tr w:rsidR="00233D15" w14:paraId="06FBF764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391C6DCF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12AD77BE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23D769D3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1A03872A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146522FD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233D15" w14:paraId="7DDDA0E9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0B4E62A4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592AE09A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5CF76888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1A721B86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2696AFA9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233D15" w14:paraId="59F5CD8A" w14:textId="77777777">
        <w:trPr>
          <w:cantSplit/>
        </w:trPr>
        <w:tc>
          <w:tcPr>
            <w:tcW w:w="840" w:type="dxa"/>
            <w:tcBorders>
              <w:right w:val="single" w:sz="4" w:space="0" w:color="auto"/>
            </w:tcBorders>
          </w:tcPr>
          <w:p w14:paraId="3A730587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9A7E1AF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</w:tcPr>
          <w:p w14:paraId="6889E803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</w:tcPr>
          <w:p w14:paraId="0D96BB72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</w:tcPr>
          <w:p w14:paraId="6AA1BDA8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14:paraId="45DB1C78" w14:textId="77777777" w:rsidR="00233D15" w:rsidRDefault="00233D15" w:rsidP="00233D15">
      <w:pPr>
        <w:spacing w:line="360" w:lineRule="auto"/>
        <w:ind w:firstLineChars="200" w:firstLine="422"/>
        <w:rPr>
          <w:rFonts w:ascii="宋体" w:hAnsi="宋体"/>
          <w:b/>
        </w:rPr>
      </w:pPr>
    </w:p>
    <w:p w14:paraId="01E012AC" w14:textId="77777777" w:rsidR="00233D15" w:rsidRDefault="00233D15" w:rsidP="00233D15">
      <w:pPr>
        <w:rPr>
          <w:rFonts w:eastAsia="黑体"/>
          <w:b/>
          <w:bCs/>
          <w:sz w:val="44"/>
        </w:rPr>
      </w:pPr>
      <w:r>
        <w:rPr>
          <w:rFonts w:ascii="宋体" w:hAnsi="宋体"/>
          <w:b/>
        </w:rPr>
        <w:br w:type="page"/>
      </w:r>
      <w:r>
        <w:rPr>
          <w:rFonts w:eastAsia="黑体" w:hint="eastAsia"/>
          <w:b/>
          <w:bCs/>
          <w:sz w:val="44"/>
        </w:rPr>
        <w:lastRenderedPageBreak/>
        <w:t>审批记录</w:t>
      </w:r>
    </w:p>
    <w:p w14:paraId="0C38F341" w14:textId="7F24C49E" w:rsidR="00233D15" w:rsidRDefault="001A625B" w:rsidP="00233D15"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6FF805" wp14:editId="4F2FFDB4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323965" cy="4445"/>
                <wp:effectExtent l="34290" t="29210" r="33020" b="3302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3965" cy="444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97473" id="Line 5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97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" strokeweight="4.5pt">
                <v:stroke linestyle="thinThick"/>
              </v:line>
            </w:pict>
          </mc:Fallback>
        </mc:AlternateConten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800"/>
        <w:gridCol w:w="3672"/>
        <w:gridCol w:w="2778"/>
      </w:tblGrid>
      <w:tr w:rsidR="00233D15" w14:paraId="0C33A605" w14:textId="77777777">
        <w:trPr>
          <w:cantSplit/>
          <w:tblHeader/>
        </w:trPr>
        <w:tc>
          <w:tcPr>
            <w:tcW w:w="1710" w:type="dxa"/>
            <w:shd w:val="pct10" w:color="auto" w:fill="auto"/>
            <w:vAlign w:val="center"/>
          </w:tcPr>
          <w:p w14:paraId="7FD8C2E1" w14:textId="77777777" w:rsidR="00233D15" w:rsidRDefault="00233D15" w:rsidP="00C77227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  <w:vAlign w:val="center"/>
          </w:tcPr>
          <w:p w14:paraId="39B92066" w14:textId="77777777" w:rsidR="00233D15" w:rsidRDefault="00233D15" w:rsidP="00C77227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审批人</w:t>
            </w:r>
          </w:p>
        </w:tc>
        <w:tc>
          <w:tcPr>
            <w:tcW w:w="3672" w:type="dxa"/>
            <w:shd w:val="pct10" w:color="auto" w:fill="auto"/>
            <w:vAlign w:val="center"/>
          </w:tcPr>
          <w:p w14:paraId="0E1CBE8D" w14:textId="77777777" w:rsidR="00233D15" w:rsidRDefault="00233D15" w:rsidP="00C77227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审批意见</w:t>
            </w:r>
          </w:p>
        </w:tc>
        <w:tc>
          <w:tcPr>
            <w:tcW w:w="2778" w:type="dxa"/>
            <w:shd w:val="pct10" w:color="auto" w:fill="auto"/>
            <w:vAlign w:val="center"/>
          </w:tcPr>
          <w:p w14:paraId="7FC6E45C" w14:textId="77777777" w:rsidR="00233D15" w:rsidRDefault="00233D15" w:rsidP="00C77227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审批日期</w:t>
            </w:r>
          </w:p>
        </w:tc>
      </w:tr>
      <w:tr w:rsidR="00233D15" w14:paraId="07075EE5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3474C663" w14:textId="057DEF4E" w:rsidR="00233D15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7EEBA31F" w14:textId="2F06015A" w:rsidR="00233D15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1.0</w:t>
            </w: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30DDD054" w14:textId="10F863AB" w:rsidR="00233D15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已阅读</w:t>
            </w: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488DE7EE" w14:textId="2BEA7C2C" w:rsidR="00233D15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2021.11.28</w:t>
            </w:r>
          </w:p>
        </w:tc>
      </w:tr>
      <w:tr w:rsidR="003645AF" w14:paraId="18D54EC8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40D02AF8" w14:textId="5DAA6924" w:rsidR="003645AF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0D0D3347" w14:textId="677110D5" w:rsidR="003645AF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1.1</w:t>
            </w: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4E74F3B3" w14:textId="1CF38B15" w:rsidR="003645AF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已阅读</w:t>
            </w: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77B5E9BF" w14:textId="0E209FEE" w:rsidR="003645AF" w:rsidRDefault="00AE5F49" w:rsidP="00C77227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2021.12.16</w:t>
            </w:r>
          </w:p>
        </w:tc>
      </w:tr>
      <w:tr w:rsidR="00233D15" w14:paraId="6BC49B50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4A3C1503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7DFF036E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3B339004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4428C970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233D15" w14:paraId="0AAA5155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70872CCB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0CCE54C5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6296C821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4D888D87" w14:textId="77777777" w:rsidR="00233D15" w:rsidRDefault="00233D15" w:rsidP="00C77227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14:paraId="42FEE2D3" w14:textId="77777777" w:rsidR="00233D15" w:rsidRDefault="00233D15" w:rsidP="00233D15">
      <w:pPr>
        <w:spacing w:line="360" w:lineRule="auto"/>
        <w:ind w:firstLineChars="200" w:firstLine="422"/>
        <w:rPr>
          <w:rFonts w:ascii="宋体" w:hAnsi="宋体"/>
          <w:b/>
        </w:rPr>
      </w:pPr>
    </w:p>
    <w:p w14:paraId="4750944A" w14:textId="77777777" w:rsidR="00233D15" w:rsidRDefault="00233D15" w:rsidP="00233D15">
      <w:pPr>
        <w:spacing w:line="360" w:lineRule="auto"/>
        <w:ind w:firstLineChars="200" w:firstLine="422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/>
          <w:b/>
        </w:rPr>
        <w:br w:type="page"/>
      </w:r>
      <w:r>
        <w:rPr>
          <w:rFonts w:ascii="宋体" w:hAnsi="宋体" w:hint="eastAsia"/>
          <w:b/>
          <w:bCs/>
          <w:sz w:val="32"/>
        </w:rPr>
        <w:lastRenderedPageBreak/>
        <w:t>目  录</w:t>
      </w:r>
    </w:p>
    <w:p w14:paraId="41CBDF4D" w14:textId="509663DB" w:rsidR="000B21D4" w:rsidRDefault="00233D15">
      <w:pPr>
        <w:pStyle w:val="TOC1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  <w:bCs/>
          <w:caps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  <w:b/>
          <w:bCs/>
          <w:caps/>
        </w:rPr>
        <w:fldChar w:fldCharType="separate"/>
      </w:r>
      <w:hyperlink w:anchor="_Toc92043417" w:history="1">
        <w:r w:rsidR="000B21D4" w:rsidRPr="007E2C81">
          <w:rPr>
            <w:rStyle w:val="a8"/>
            <w:rFonts w:ascii="宋体" w:hAnsi="宋体"/>
            <w:noProof/>
          </w:rPr>
          <w:t>1. 引言</w:t>
        </w:r>
        <w:r w:rsidR="000B21D4">
          <w:rPr>
            <w:noProof/>
            <w:webHidden/>
          </w:rPr>
          <w:tab/>
        </w:r>
        <w:r w:rsidR="000B21D4">
          <w:rPr>
            <w:noProof/>
            <w:webHidden/>
          </w:rPr>
          <w:fldChar w:fldCharType="begin"/>
        </w:r>
        <w:r w:rsidR="000B21D4">
          <w:rPr>
            <w:noProof/>
            <w:webHidden/>
          </w:rPr>
          <w:instrText xml:space="preserve"> PAGEREF _Toc92043417 \h </w:instrText>
        </w:r>
        <w:r w:rsidR="000B21D4">
          <w:rPr>
            <w:noProof/>
            <w:webHidden/>
          </w:rPr>
        </w:r>
        <w:r w:rsidR="000B21D4">
          <w:rPr>
            <w:noProof/>
            <w:webHidden/>
          </w:rPr>
          <w:fldChar w:fldCharType="separate"/>
        </w:r>
        <w:r w:rsidR="000B21D4">
          <w:rPr>
            <w:noProof/>
            <w:webHidden/>
          </w:rPr>
          <w:t>4</w:t>
        </w:r>
        <w:r w:rsidR="000B21D4">
          <w:rPr>
            <w:noProof/>
            <w:webHidden/>
          </w:rPr>
          <w:fldChar w:fldCharType="end"/>
        </w:r>
      </w:hyperlink>
    </w:p>
    <w:p w14:paraId="454263BD" w14:textId="43F647FB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18" w:history="1">
        <w:r w:rsidRPr="007E2C81">
          <w:rPr>
            <w:rStyle w:val="a8"/>
            <w:rFonts w:ascii="宋体" w:hAnsi="宋体"/>
            <w:noProof/>
          </w:rPr>
          <w:t>1.1编写目的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F9308A" w14:textId="2951DD29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19" w:history="1">
        <w:r w:rsidRPr="007E2C81">
          <w:rPr>
            <w:rStyle w:val="a8"/>
            <w:rFonts w:ascii="宋体" w:hAnsi="宋体"/>
            <w:noProof/>
          </w:rPr>
          <w:t>1.2项目背景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C7E0AB" w14:textId="4B88BBC5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20" w:history="1">
        <w:r w:rsidRPr="007E2C81">
          <w:rPr>
            <w:rStyle w:val="a8"/>
            <w:rFonts w:ascii="宋体" w:hAnsi="宋体"/>
            <w:noProof/>
          </w:rPr>
          <w:t>1.3术语和缩写词定义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02E55A" w14:textId="1EF67ADE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21" w:history="1">
        <w:r w:rsidRPr="007E2C81">
          <w:rPr>
            <w:rStyle w:val="a8"/>
            <w:rFonts w:ascii="宋体" w:hAnsi="宋体"/>
            <w:noProof/>
          </w:rPr>
          <w:t>1.4 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257062" w14:textId="3FDBC68A" w:rsidR="000B21D4" w:rsidRDefault="000B21D4">
      <w:pPr>
        <w:pStyle w:val="TOC1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22" w:history="1">
        <w:r w:rsidRPr="007E2C81">
          <w:rPr>
            <w:rStyle w:val="a8"/>
            <w:rFonts w:ascii="宋体" w:hAnsi="宋体"/>
            <w:noProof/>
          </w:rPr>
          <w:t>2. 可行性研究的前提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552C67" w14:textId="2DB3D520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23" w:history="1">
        <w:r w:rsidRPr="007E2C81">
          <w:rPr>
            <w:rStyle w:val="a8"/>
            <w:rFonts w:ascii="宋体" w:hAnsi="宋体"/>
            <w:noProof/>
          </w:rPr>
          <w:t>2.1要求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954C39" w14:textId="6991AB33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24" w:history="1">
        <w:r w:rsidRPr="007E2C81">
          <w:rPr>
            <w:rStyle w:val="a8"/>
            <w:rFonts w:ascii="宋体" w:hAnsi="宋体"/>
            <w:noProof/>
          </w:rPr>
          <w:t>2.2目标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9A1A9F" w14:textId="0B657F43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25" w:history="1">
        <w:r w:rsidRPr="007E2C81">
          <w:rPr>
            <w:rStyle w:val="a8"/>
            <w:rFonts w:ascii="宋体" w:hAnsi="宋体"/>
            <w:noProof/>
          </w:rPr>
          <w:t>2.3条件、假定和限制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FC1F88" w14:textId="693EEC65" w:rsidR="000B21D4" w:rsidRDefault="000B21D4">
      <w:pPr>
        <w:pStyle w:val="TOC1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26" w:history="1">
        <w:r w:rsidRPr="007E2C81">
          <w:rPr>
            <w:rStyle w:val="a8"/>
            <w:rFonts w:ascii="宋体" w:hAnsi="宋体"/>
            <w:noProof/>
          </w:rPr>
          <w:t>3. 对系统的分析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5248C0" w14:textId="137BB373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27" w:history="1">
        <w:r w:rsidRPr="007E2C81">
          <w:rPr>
            <w:rStyle w:val="a8"/>
            <w:rFonts w:ascii="宋体" w:hAnsi="宋体"/>
            <w:noProof/>
          </w:rPr>
          <w:t>3.1处理流程和数据流程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BDA4E6" w14:textId="38581713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28" w:history="1">
        <w:r w:rsidRPr="007E2C81">
          <w:rPr>
            <w:rStyle w:val="a8"/>
            <w:rFonts w:ascii="宋体" w:hAnsi="宋体"/>
            <w:noProof/>
          </w:rPr>
          <w:t>3.2工作负荷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6BD968" w14:textId="34060508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29" w:history="1">
        <w:r w:rsidRPr="007E2C81">
          <w:rPr>
            <w:rStyle w:val="a8"/>
            <w:rFonts w:ascii="宋体" w:hAnsi="宋体"/>
            <w:noProof/>
          </w:rPr>
          <w:t>3.3费用开支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803A0E" w14:textId="7AB0A54C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30" w:history="1">
        <w:r w:rsidRPr="007E2C81">
          <w:rPr>
            <w:rStyle w:val="a8"/>
            <w:rFonts w:ascii="宋体" w:hAnsi="宋体"/>
            <w:noProof/>
          </w:rPr>
          <w:t>3.4人员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400BAA" w14:textId="04D240BD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31" w:history="1">
        <w:r w:rsidRPr="007E2C81">
          <w:rPr>
            <w:rStyle w:val="a8"/>
            <w:rFonts w:ascii="宋体" w:hAnsi="宋体"/>
            <w:noProof/>
          </w:rPr>
          <w:t>3.5设备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0C7E21" w14:textId="2EDB7D65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32" w:history="1">
        <w:r w:rsidRPr="007E2C81">
          <w:rPr>
            <w:rStyle w:val="a8"/>
            <w:rFonts w:ascii="宋体" w:hAnsi="宋体"/>
            <w:noProof/>
          </w:rPr>
          <w:t>3.6局限性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4F9E1E" w14:textId="534CD64A" w:rsidR="000B21D4" w:rsidRDefault="000B21D4">
      <w:pPr>
        <w:pStyle w:val="TOC1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33" w:history="1">
        <w:r w:rsidRPr="007E2C81">
          <w:rPr>
            <w:rStyle w:val="a8"/>
            <w:rFonts w:ascii="宋体" w:hAnsi="宋体"/>
            <w:noProof/>
          </w:rPr>
          <w:t>4. 所建议技术可行性分析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71AE7B" w14:textId="00A0E559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34" w:history="1">
        <w:r w:rsidRPr="007E2C81">
          <w:rPr>
            <w:rStyle w:val="a8"/>
            <w:rFonts w:ascii="宋体" w:hAnsi="宋体"/>
            <w:noProof/>
          </w:rPr>
          <w:t>4.1对系统的简要描述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3F6665" w14:textId="003FDC97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35" w:history="1">
        <w:r w:rsidRPr="007E2C81">
          <w:rPr>
            <w:rStyle w:val="a8"/>
            <w:rFonts w:ascii="宋体" w:hAnsi="宋体"/>
            <w:noProof/>
          </w:rPr>
          <w:t>4.2采用建议系统可能带来的影响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4815FE" w14:textId="0737A2B6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36" w:history="1">
        <w:r w:rsidRPr="007E2C81">
          <w:rPr>
            <w:rStyle w:val="a8"/>
            <w:noProof/>
          </w:rPr>
          <w:t>4.2.1</w:t>
        </w:r>
        <w:r w:rsidRPr="007E2C81">
          <w:rPr>
            <w:rStyle w:val="a8"/>
            <w:noProof/>
          </w:rPr>
          <w:t>对设备的影响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80A14C" w14:textId="3EAF94A8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37" w:history="1">
        <w:r w:rsidRPr="007E2C81">
          <w:rPr>
            <w:rStyle w:val="a8"/>
            <w:noProof/>
          </w:rPr>
          <w:t>4.2.2</w:t>
        </w:r>
        <w:r w:rsidRPr="007E2C81">
          <w:rPr>
            <w:rStyle w:val="a8"/>
            <w:noProof/>
          </w:rPr>
          <w:t>对现有软件的影响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B882EE" w14:textId="5AC5C1F8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38" w:history="1">
        <w:r w:rsidRPr="007E2C81">
          <w:rPr>
            <w:rStyle w:val="a8"/>
            <w:noProof/>
          </w:rPr>
          <w:t>4.2.3</w:t>
        </w:r>
        <w:r w:rsidRPr="007E2C81">
          <w:rPr>
            <w:rStyle w:val="a8"/>
            <w:noProof/>
          </w:rPr>
          <w:t>对用户的影响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839F49" w14:textId="741C66FC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39" w:history="1">
        <w:r w:rsidRPr="007E2C81">
          <w:rPr>
            <w:rStyle w:val="a8"/>
            <w:noProof/>
          </w:rPr>
          <w:t>4.2.5</w:t>
        </w:r>
        <w:r w:rsidRPr="007E2C81">
          <w:rPr>
            <w:rStyle w:val="a8"/>
            <w:noProof/>
          </w:rPr>
          <w:t>对开发环境的影响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826E31" w14:textId="70F546CE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40" w:history="1">
        <w:r w:rsidRPr="007E2C81">
          <w:rPr>
            <w:rStyle w:val="a8"/>
            <w:noProof/>
          </w:rPr>
          <w:t>4.2.6</w:t>
        </w:r>
        <w:r w:rsidRPr="007E2C81">
          <w:rPr>
            <w:rStyle w:val="a8"/>
            <w:noProof/>
          </w:rPr>
          <w:t>对运行环境的影响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CA09E5" w14:textId="3071A749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41" w:history="1">
        <w:r w:rsidRPr="007E2C81">
          <w:rPr>
            <w:rStyle w:val="a8"/>
            <w:noProof/>
          </w:rPr>
          <w:t>4.2.7</w:t>
        </w:r>
        <w:r w:rsidRPr="007E2C81">
          <w:rPr>
            <w:rStyle w:val="a8"/>
            <w:noProof/>
          </w:rPr>
          <w:t>对经费开支的影响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EA6397" w14:textId="69E78607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42" w:history="1">
        <w:r w:rsidRPr="007E2C81">
          <w:rPr>
            <w:rStyle w:val="a8"/>
            <w:noProof/>
          </w:rPr>
          <w:t>4.2.8</w:t>
        </w:r>
        <w:r w:rsidRPr="007E2C81">
          <w:rPr>
            <w:rStyle w:val="a8"/>
            <w:noProof/>
          </w:rPr>
          <w:t>技术可行性评价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FB8A0D" w14:textId="1C336090" w:rsidR="000B21D4" w:rsidRDefault="000B21D4">
      <w:pPr>
        <w:pStyle w:val="TOC1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43" w:history="1">
        <w:r w:rsidRPr="007E2C81">
          <w:rPr>
            <w:rStyle w:val="a8"/>
            <w:rFonts w:ascii="宋体" w:hAnsi="宋体"/>
            <w:noProof/>
          </w:rPr>
          <w:t>5. 投资及效益分析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EBC14F" w14:textId="5CAD5F91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44" w:history="1">
        <w:r w:rsidRPr="007E2C81">
          <w:rPr>
            <w:rStyle w:val="a8"/>
            <w:rFonts w:ascii="宋体" w:hAnsi="宋体"/>
            <w:noProof/>
          </w:rPr>
          <w:t>5.1支出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63AA19" w14:textId="478D3201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45" w:history="1">
        <w:r w:rsidRPr="007E2C81">
          <w:rPr>
            <w:rStyle w:val="a8"/>
            <w:noProof/>
          </w:rPr>
          <w:t>5.1.1</w:t>
        </w:r>
        <w:r w:rsidRPr="007E2C81">
          <w:rPr>
            <w:rStyle w:val="a8"/>
            <w:noProof/>
          </w:rPr>
          <w:t>基建投资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816CFB" w14:textId="2F52F92D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46" w:history="1">
        <w:r w:rsidRPr="007E2C81">
          <w:rPr>
            <w:rStyle w:val="a8"/>
            <w:noProof/>
          </w:rPr>
          <w:t>5.1.2</w:t>
        </w:r>
        <w:r w:rsidRPr="007E2C81">
          <w:rPr>
            <w:rStyle w:val="a8"/>
            <w:noProof/>
          </w:rPr>
          <w:t>经常性支出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3EA23E" w14:textId="6C608708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47" w:history="1">
        <w:r w:rsidRPr="007E2C81">
          <w:rPr>
            <w:rStyle w:val="a8"/>
            <w:noProof/>
          </w:rPr>
          <w:t>5.1.3</w:t>
        </w:r>
        <w:r w:rsidRPr="007E2C81">
          <w:rPr>
            <w:rStyle w:val="a8"/>
            <w:noProof/>
          </w:rPr>
          <w:t>其他一次性支出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E2DBD1" w14:textId="505DA22D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48" w:history="1">
        <w:r w:rsidRPr="007E2C81">
          <w:rPr>
            <w:rStyle w:val="a8"/>
            <w:rFonts w:ascii="宋体" w:hAnsi="宋体"/>
            <w:noProof/>
          </w:rPr>
          <w:t>5.2收益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17E313" w14:textId="27AB61D7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49" w:history="1">
        <w:r w:rsidRPr="007E2C81">
          <w:rPr>
            <w:rStyle w:val="a8"/>
            <w:noProof/>
          </w:rPr>
          <w:t>5.2.1</w:t>
        </w:r>
        <w:r w:rsidRPr="007E2C81">
          <w:rPr>
            <w:rStyle w:val="a8"/>
            <w:noProof/>
          </w:rPr>
          <w:t>一次性的收益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6F3D60" w14:textId="17CCD333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50" w:history="1">
        <w:r w:rsidRPr="007E2C81">
          <w:rPr>
            <w:rStyle w:val="a8"/>
            <w:noProof/>
          </w:rPr>
          <w:t>5.2.2</w:t>
        </w:r>
        <w:r w:rsidRPr="007E2C81">
          <w:rPr>
            <w:rStyle w:val="a8"/>
            <w:noProof/>
          </w:rPr>
          <w:t>经常性收益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924DD0" w14:textId="5FECACED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51" w:history="1">
        <w:r w:rsidRPr="007E2C81">
          <w:rPr>
            <w:rStyle w:val="a8"/>
            <w:noProof/>
          </w:rPr>
          <w:t>5.2.5</w:t>
        </w:r>
        <w:r w:rsidRPr="007E2C81">
          <w:rPr>
            <w:rStyle w:val="a8"/>
            <w:noProof/>
          </w:rPr>
          <w:t>投资回收周期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BFF868" w14:textId="3D80F0C5" w:rsidR="000B21D4" w:rsidRDefault="000B21D4">
      <w:pPr>
        <w:pStyle w:val="TOC3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52" w:history="1">
        <w:r w:rsidRPr="007E2C81">
          <w:rPr>
            <w:rStyle w:val="a8"/>
            <w:noProof/>
          </w:rPr>
          <w:t>5.2.6</w:t>
        </w:r>
        <w:r w:rsidRPr="007E2C81">
          <w:rPr>
            <w:rStyle w:val="a8"/>
            <w:noProof/>
          </w:rPr>
          <w:t>敏感性分析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A9916F" w14:textId="64CC4365" w:rsidR="000B21D4" w:rsidRDefault="000B21D4">
      <w:pPr>
        <w:pStyle w:val="TOC1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53" w:history="1">
        <w:r w:rsidRPr="007E2C81">
          <w:rPr>
            <w:rStyle w:val="a8"/>
            <w:rFonts w:ascii="宋体" w:hAnsi="宋体"/>
            <w:noProof/>
          </w:rPr>
          <w:t>6. 社会因素方面的可行性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3D3F7E" w14:textId="76AAF926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54" w:history="1">
        <w:r w:rsidRPr="007E2C81">
          <w:rPr>
            <w:rStyle w:val="a8"/>
            <w:rFonts w:ascii="宋体" w:hAnsi="宋体"/>
            <w:noProof/>
          </w:rPr>
          <w:t>6.1法律因素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B99B64" w14:textId="7F5850C2" w:rsidR="000B21D4" w:rsidRDefault="000B21D4">
      <w:pPr>
        <w:pStyle w:val="TOC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55" w:history="1">
        <w:r w:rsidRPr="007E2C81">
          <w:rPr>
            <w:rStyle w:val="a8"/>
            <w:rFonts w:ascii="宋体" w:hAnsi="宋体"/>
            <w:noProof/>
          </w:rPr>
          <w:t>6.2用户使用可行性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8B2445" w14:textId="7CBAB397" w:rsidR="000B21D4" w:rsidRDefault="000B21D4">
      <w:pPr>
        <w:pStyle w:val="TOC1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56" w:history="1">
        <w:r w:rsidRPr="007E2C81">
          <w:rPr>
            <w:rStyle w:val="a8"/>
            <w:rFonts w:ascii="宋体" w:hAnsi="宋体"/>
            <w:noProof/>
          </w:rPr>
          <w:t>7. 其他可供选择的方案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FB35D9" w14:textId="33622FD9" w:rsidR="000B21D4" w:rsidRDefault="000B21D4">
      <w:pPr>
        <w:pStyle w:val="TOC1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2043457" w:history="1">
        <w:r w:rsidRPr="007E2C81">
          <w:rPr>
            <w:rStyle w:val="a8"/>
            <w:rFonts w:ascii="宋体" w:hAnsi="宋体"/>
            <w:noProof/>
          </w:rPr>
          <w:t>8. 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CCCCF8" w14:textId="274D83F3" w:rsidR="00233D15" w:rsidRDefault="00233D15" w:rsidP="00233D15">
      <w:pPr>
        <w:spacing w:line="400" w:lineRule="exact"/>
        <w:sectPr w:rsidR="00233D15" w:rsidSect="00233D15">
          <w:headerReference w:type="first" r:id="rId14"/>
          <w:footerReference w:type="first" r:id="rId15"/>
          <w:pgSz w:w="11907" w:h="16840" w:code="9"/>
          <w:pgMar w:top="1134" w:right="851" w:bottom="1134" w:left="1134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/>
        </w:rPr>
        <w:fldChar w:fldCharType="end"/>
      </w:r>
    </w:p>
    <w:p w14:paraId="47E00DCD" w14:textId="77777777" w:rsidR="00233D15" w:rsidRDefault="00233D15" w:rsidP="00233D15">
      <w:pPr>
        <w:pStyle w:val="1"/>
        <w:tabs>
          <w:tab w:val="left" w:pos="0"/>
        </w:tabs>
        <w:ind w:leftChars="-1" w:left="-2" w:firstLine="1"/>
        <w:rPr>
          <w:rFonts w:ascii="宋体" w:hAnsi="宋体"/>
          <w:sz w:val="28"/>
        </w:rPr>
      </w:pPr>
      <w:bookmarkStart w:id="0" w:name="_Toc510240531"/>
      <w:bookmarkStart w:id="1" w:name="_Toc510347434"/>
      <w:bookmarkStart w:id="2" w:name="_Toc520177662"/>
      <w:bookmarkStart w:id="3" w:name="_Toc520621434"/>
      <w:bookmarkStart w:id="4" w:name="_Toc520621719"/>
      <w:bookmarkStart w:id="5" w:name="_Toc530218623"/>
      <w:bookmarkStart w:id="6" w:name="_Toc92043417"/>
      <w:r>
        <w:rPr>
          <w:rFonts w:ascii="宋体" w:hAnsi="宋体" w:hint="eastAsia"/>
          <w:sz w:val="28"/>
        </w:rPr>
        <w:lastRenderedPageBreak/>
        <w:t>1. 引言</w:t>
      </w:r>
      <w:bookmarkEnd w:id="0"/>
      <w:bookmarkEnd w:id="1"/>
      <w:bookmarkEnd w:id="2"/>
      <w:bookmarkEnd w:id="3"/>
      <w:bookmarkEnd w:id="4"/>
      <w:bookmarkEnd w:id="5"/>
      <w:bookmarkEnd w:id="6"/>
    </w:p>
    <w:p w14:paraId="797E44CA" w14:textId="77777777" w:rsidR="00233D15" w:rsidRDefault="00233D15" w:rsidP="00233D15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7" w:name="_Toc510240532"/>
      <w:bookmarkStart w:id="8" w:name="_Toc92043418"/>
      <w:r>
        <w:rPr>
          <w:rFonts w:ascii="宋体" w:eastAsia="宋体" w:hAnsi="宋体" w:hint="eastAsia"/>
          <w:sz w:val="24"/>
        </w:rPr>
        <w:t>1.1编写目的</w:t>
      </w:r>
      <w:bookmarkEnd w:id="7"/>
      <w:bookmarkEnd w:id="8"/>
    </w:p>
    <w:p w14:paraId="7C21F8FB" w14:textId="0903C1A0" w:rsidR="00233D15" w:rsidRDefault="00DD2201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此可行性报告的目的确定立项主题：</w:t>
      </w:r>
      <w:r w:rsidR="00FA187B">
        <w:rPr>
          <w:rFonts w:ascii="宋体" w:hAnsi="宋体" w:hint="eastAsia"/>
        </w:rPr>
        <w:t>杭知-线上问答平台</w:t>
      </w:r>
      <w:r>
        <w:rPr>
          <w:rFonts w:ascii="宋体" w:hAnsi="宋体" w:hint="eastAsia"/>
        </w:rPr>
        <w:t>。</w:t>
      </w:r>
    </w:p>
    <w:p w14:paraId="39769224" w14:textId="7FA8AADC" w:rsidR="00DD2201" w:rsidRDefault="00DD2201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初步分析项目的可行性，包括技术可行性，经济可行性，操作可行性。</w:t>
      </w:r>
    </w:p>
    <w:p w14:paraId="04AFB40F" w14:textId="0E7C13FE" w:rsidR="00DD2201" w:rsidRDefault="00DD2201" w:rsidP="00AE5F49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确立该文档的服务对象：组内全体成员</w:t>
      </w:r>
      <w:r w:rsidR="00AE5F49">
        <w:rPr>
          <w:rFonts w:ascii="宋体" w:hAnsi="宋体" w:hint="eastAsia"/>
        </w:rPr>
        <w:t>，包括开发人员，项目经理，测试人员等</w:t>
      </w:r>
      <w:r>
        <w:rPr>
          <w:rFonts w:ascii="宋体" w:hAnsi="宋体" w:hint="eastAsia"/>
        </w:rPr>
        <w:t>，初步的甲方人员</w:t>
      </w:r>
      <w:r w:rsidR="00AE5F49">
        <w:rPr>
          <w:rFonts w:ascii="宋体" w:hAnsi="宋体" w:hint="eastAsia"/>
        </w:rPr>
        <w:t>，领域技术专家，</w:t>
      </w:r>
      <w:r>
        <w:rPr>
          <w:rFonts w:ascii="宋体" w:hAnsi="宋体" w:hint="eastAsia"/>
        </w:rPr>
        <w:t>其他的潜在客户</w:t>
      </w:r>
      <w:r w:rsidR="00AE5F49">
        <w:rPr>
          <w:rFonts w:ascii="宋体" w:hAnsi="宋体" w:hint="eastAsia"/>
        </w:rPr>
        <w:t>等</w:t>
      </w:r>
      <w:r>
        <w:rPr>
          <w:rFonts w:ascii="宋体" w:hAnsi="宋体" w:hint="eastAsia"/>
        </w:rPr>
        <w:t>。</w:t>
      </w:r>
    </w:p>
    <w:p w14:paraId="3E59C246" w14:textId="77777777" w:rsidR="00233D15" w:rsidRDefault="00233D15" w:rsidP="00233D15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9" w:name="_Toc510240533"/>
      <w:bookmarkStart w:id="10" w:name="_Toc92043419"/>
      <w:r>
        <w:rPr>
          <w:rFonts w:ascii="宋体" w:eastAsia="宋体" w:hAnsi="宋体" w:hint="eastAsia"/>
          <w:sz w:val="24"/>
        </w:rPr>
        <w:t>1.2项目背景</w:t>
      </w:r>
      <w:bookmarkEnd w:id="9"/>
      <w:bookmarkEnd w:id="10"/>
    </w:p>
    <w:p w14:paraId="3F77DFEE" w14:textId="2529BC56" w:rsidR="00FA187B" w:rsidRDefault="00FA187B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软件名称：杭知。</w:t>
      </w:r>
    </w:p>
    <w:p w14:paraId="4D2AE950" w14:textId="3BD8AAC9" w:rsidR="00FA187B" w:rsidRDefault="00FA187B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开发者： </w:t>
      </w:r>
      <w:r>
        <w:rPr>
          <w:rFonts w:ascii="宋体" w:hAnsi="宋体"/>
        </w:rPr>
        <w:t xml:space="preserve"> </w:t>
      </w:r>
      <w:r w:rsidR="00FF57B8">
        <w:rPr>
          <w:rFonts w:ascii="宋体" w:hAnsi="宋体" w:hint="eastAsia"/>
        </w:rPr>
        <w:t>朱忆添</w:t>
      </w:r>
      <w:r>
        <w:rPr>
          <w:rFonts w:ascii="宋体" w:hAnsi="宋体" w:hint="eastAsia"/>
        </w:rPr>
        <w:t>小组团队</w:t>
      </w:r>
    </w:p>
    <w:p w14:paraId="6DC86B4C" w14:textId="14FBFDBB" w:rsidR="00233D15" w:rsidRDefault="00FA187B" w:rsidP="00FA187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用户：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所有喜欢线上交流问答，会上网的人群。</w:t>
      </w:r>
    </w:p>
    <w:p w14:paraId="3CC93D31" w14:textId="77777777" w:rsidR="00233D15" w:rsidRDefault="00233D15" w:rsidP="00233D15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11" w:name="_Toc510240534"/>
      <w:bookmarkStart w:id="12" w:name="_Toc92043420"/>
      <w:r>
        <w:rPr>
          <w:rFonts w:ascii="宋体" w:eastAsia="宋体" w:hAnsi="宋体" w:hint="eastAsia"/>
          <w:sz w:val="24"/>
        </w:rPr>
        <w:t>1.3</w:t>
      </w:r>
      <w:r w:rsidR="00707B08">
        <w:rPr>
          <w:rFonts w:ascii="宋体" w:eastAsia="宋体" w:hAnsi="宋体" w:hint="eastAsia"/>
          <w:sz w:val="24"/>
        </w:rPr>
        <w:t>术语和缩写词</w:t>
      </w:r>
      <w:r>
        <w:rPr>
          <w:rFonts w:ascii="宋体" w:eastAsia="宋体" w:hAnsi="宋体" w:hint="eastAsia"/>
          <w:sz w:val="24"/>
        </w:rPr>
        <w:t>定义</w:t>
      </w:r>
      <w:bookmarkEnd w:id="11"/>
      <w:bookmarkEnd w:id="12"/>
    </w:p>
    <w:p w14:paraId="0F3D60F0" w14:textId="234CF899" w:rsidR="00233D15" w:rsidRDefault="001A625B" w:rsidP="00233D15">
      <w:pPr>
        <w:pStyle w:val="a7"/>
        <w:spacing w:after="0"/>
        <w:ind w:firstLine="420"/>
        <w:rPr>
          <w:rFonts w:ascii="宋体" w:hAnsi="宋体"/>
        </w:rPr>
      </w:pPr>
      <w:r>
        <w:rPr>
          <w:rFonts w:ascii="宋体" w:hAnsi="宋体" w:hint="eastAsia"/>
        </w:rPr>
        <w:t>暂无。</w:t>
      </w:r>
    </w:p>
    <w:p w14:paraId="40BC8C63" w14:textId="77777777" w:rsidR="00233D15" w:rsidRDefault="00233D15" w:rsidP="00233D15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13" w:name="_Toc510240535"/>
      <w:bookmarkStart w:id="14" w:name="_Toc92043421"/>
      <w:r>
        <w:rPr>
          <w:rFonts w:ascii="宋体" w:eastAsia="宋体" w:hAnsi="宋体" w:hint="eastAsia"/>
          <w:sz w:val="24"/>
        </w:rPr>
        <w:t>1.4</w:t>
      </w:r>
      <w:bookmarkEnd w:id="13"/>
      <w:r w:rsidR="00707B08">
        <w:rPr>
          <w:rFonts w:ascii="宋体" w:eastAsia="宋体" w:hAnsi="宋体"/>
          <w:sz w:val="24"/>
        </w:rPr>
        <w:t xml:space="preserve"> </w:t>
      </w:r>
      <w:r w:rsidR="00707B08">
        <w:rPr>
          <w:rFonts w:ascii="宋体" w:eastAsia="宋体" w:hAnsi="宋体" w:hint="eastAsia"/>
          <w:sz w:val="24"/>
        </w:rPr>
        <w:t>参考资料</w:t>
      </w:r>
      <w:bookmarkEnd w:id="14"/>
    </w:p>
    <w:p w14:paraId="08BF42FA" w14:textId="56987F16" w:rsidR="00233D15" w:rsidRDefault="00C96E6F" w:rsidP="003347AE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暂无</w:t>
      </w:r>
    </w:p>
    <w:p w14:paraId="2C792F63" w14:textId="77777777" w:rsidR="00233D15" w:rsidRDefault="00233D15" w:rsidP="00233D15">
      <w:pPr>
        <w:pStyle w:val="1"/>
        <w:tabs>
          <w:tab w:val="left" w:pos="0"/>
        </w:tabs>
        <w:ind w:leftChars="-1" w:left="-2" w:firstLine="1"/>
        <w:rPr>
          <w:rFonts w:ascii="宋体" w:hAnsi="宋体"/>
          <w:sz w:val="28"/>
        </w:rPr>
      </w:pPr>
      <w:bookmarkStart w:id="15" w:name="_Toc427027973"/>
      <w:bookmarkStart w:id="16" w:name="_Toc510240536"/>
      <w:bookmarkStart w:id="17" w:name="_Toc510347435"/>
      <w:bookmarkStart w:id="18" w:name="_Toc520177663"/>
      <w:bookmarkStart w:id="19" w:name="_Toc520621435"/>
      <w:bookmarkStart w:id="20" w:name="_Toc520621720"/>
      <w:bookmarkStart w:id="21" w:name="_Toc530218624"/>
      <w:bookmarkStart w:id="22" w:name="_Toc92043422"/>
      <w:r>
        <w:rPr>
          <w:rFonts w:ascii="宋体" w:hAnsi="宋体" w:hint="eastAsia"/>
          <w:sz w:val="28"/>
        </w:rPr>
        <w:t>2. 可行性研究的前提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227605E" w14:textId="7C8972C7" w:rsidR="00233D15" w:rsidRPr="009534DA" w:rsidRDefault="00233D15" w:rsidP="009534DA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23" w:name="_Toc427027974"/>
      <w:bookmarkStart w:id="24" w:name="_Toc510240537"/>
      <w:bookmarkStart w:id="25" w:name="_Toc92043423"/>
      <w:r>
        <w:rPr>
          <w:rFonts w:ascii="宋体" w:eastAsia="宋体" w:hAnsi="宋体" w:hint="eastAsia"/>
          <w:sz w:val="24"/>
        </w:rPr>
        <w:t>2.1要求</w:t>
      </w:r>
      <w:bookmarkEnd w:id="23"/>
      <w:bookmarkEnd w:id="24"/>
      <w:bookmarkEnd w:id="25"/>
    </w:p>
    <w:p w14:paraId="28380DDE" w14:textId="77777777" w:rsidR="00B21EE4" w:rsidRDefault="00233D15" w:rsidP="007F3CE0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功能</w:t>
      </w:r>
      <w:r w:rsidR="00A54E0C">
        <w:rPr>
          <w:rFonts w:ascii="宋体" w:hAnsi="宋体" w:hint="eastAsia"/>
        </w:rPr>
        <w:t>：</w:t>
      </w:r>
    </w:p>
    <w:p w14:paraId="3BA8AF18" w14:textId="7A79A83C" w:rsidR="00233D15" w:rsidRPr="007F3CE0" w:rsidRDefault="009F21E2" w:rsidP="00B21EE4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一个线上交流和问答平台。用户可以注册账号，登录平台，浏览首页的各种问题</w:t>
      </w:r>
      <w:r w:rsidR="007F3CE0">
        <w:rPr>
          <w:rFonts w:ascii="宋体" w:hAnsi="宋体" w:hint="eastAsia"/>
        </w:rPr>
        <w:t>或发布自己</w:t>
      </w:r>
      <w:r w:rsidR="00B21EE4">
        <w:rPr>
          <w:rFonts w:ascii="宋体" w:hAnsi="宋体" w:hint="eastAsia"/>
        </w:rPr>
        <w:t xml:space="preserve"> </w:t>
      </w:r>
      <w:r w:rsidR="00B21EE4">
        <w:rPr>
          <w:rFonts w:ascii="宋体" w:hAnsi="宋体"/>
        </w:rPr>
        <w:t xml:space="preserve">  </w:t>
      </w:r>
      <w:r w:rsidR="007F3CE0">
        <w:rPr>
          <w:rFonts w:ascii="宋体" w:hAnsi="宋体" w:hint="eastAsia"/>
        </w:rPr>
        <w:t>的问题</w:t>
      </w:r>
      <w:r>
        <w:rPr>
          <w:rFonts w:ascii="宋体" w:hAnsi="宋体" w:hint="eastAsia"/>
        </w:rPr>
        <w:t>，同时对问题</w:t>
      </w:r>
      <w:r w:rsidR="007F3CE0" w:rsidRPr="007F3CE0">
        <w:rPr>
          <w:rFonts w:ascii="宋体" w:hAnsi="宋体" w:hint="eastAsia"/>
        </w:rPr>
        <w:t>进行回答，对他人的回答进行点赞等。</w:t>
      </w:r>
      <w:r w:rsidR="007F3CE0">
        <w:rPr>
          <w:rFonts w:ascii="宋体" w:hAnsi="宋体" w:hint="eastAsia"/>
        </w:rPr>
        <w:t>此外，</w:t>
      </w:r>
      <w:r w:rsidR="007F3CE0" w:rsidRPr="007F3CE0">
        <w:rPr>
          <w:rFonts w:ascii="宋体" w:hAnsi="宋体" w:hint="eastAsia"/>
        </w:rPr>
        <w:t>用户有自己的用户界面，可以查看</w:t>
      </w:r>
      <w:r w:rsidR="007F3CE0">
        <w:rPr>
          <w:rFonts w:ascii="宋体" w:hAnsi="宋体" w:hint="eastAsia"/>
        </w:rPr>
        <w:t>相关信息，如个人信息，发布或浏览过问题或回答，点赞记录等。</w:t>
      </w:r>
    </w:p>
    <w:p w14:paraId="1C845F17" w14:textId="77777777" w:rsidR="00B21EE4" w:rsidRDefault="00233D15" w:rsidP="00233D15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性能</w:t>
      </w:r>
      <w:r w:rsidR="007F3CE0">
        <w:rPr>
          <w:rFonts w:ascii="宋体" w:hAnsi="宋体" w:hint="eastAsia"/>
        </w:rPr>
        <w:t>：</w:t>
      </w:r>
    </w:p>
    <w:p w14:paraId="5152075C" w14:textId="5121E614" w:rsidR="00233D15" w:rsidRDefault="007F3CE0" w:rsidP="00B21EE4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需要4</w:t>
      </w:r>
      <w:r>
        <w:rPr>
          <w:rFonts w:ascii="宋体" w:hAnsi="宋体"/>
        </w:rPr>
        <w:t>G</w:t>
      </w:r>
      <w:r>
        <w:rPr>
          <w:rFonts w:ascii="宋体" w:hAnsi="宋体" w:hint="eastAsia"/>
        </w:rPr>
        <w:t>网络，</w:t>
      </w:r>
      <w:r w:rsidR="00B21EE4">
        <w:rPr>
          <w:rFonts w:ascii="宋体" w:hAnsi="宋体" w:hint="eastAsia"/>
        </w:rPr>
        <w:t>智能手机。系统能保证多人同时访问下，提供流畅的使用体验。平均响应速度在30毫秒以内。</w:t>
      </w:r>
    </w:p>
    <w:p w14:paraId="52F12485" w14:textId="4EF86433" w:rsidR="00233D15" w:rsidRDefault="00233D15" w:rsidP="00233D15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输出，</w:t>
      </w:r>
    </w:p>
    <w:p w14:paraId="569F2DC5" w14:textId="7E4B6EFF" w:rsidR="00B21EE4" w:rsidRDefault="00B21EE4" w:rsidP="00B21EE4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服务器</w:t>
      </w:r>
      <w:r w:rsidR="00C96E6F">
        <w:rPr>
          <w:rFonts w:ascii="宋体" w:hAnsi="宋体" w:hint="eastAsia"/>
        </w:rPr>
        <w:t>后端</w:t>
      </w:r>
      <w:r>
        <w:rPr>
          <w:rFonts w:ascii="宋体" w:hAnsi="宋体" w:hint="eastAsia"/>
        </w:rPr>
        <w:t>输出应用层报文数据，用于响应客户端的网络请求，如用户登录，用户浏览</w:t>
      </w:r>
      <w:r w:rsidR="00C96E6F">
        <w:rPr>
          <w:rFonts w:ascii="宋体" w:hAnsi="宋体" w:hint="eastAsia"/>
        </w:rPr>
        <w:t>的界</w:t>
      </w:r>
      <w:r>
        <w:rPr>
          <w:rFonts w:ascii="宋体" w:hAnsi="宋体" w:hint="eastAsia"/>
        </w:rPr>
        <w:t>等</w:t>
      </w:r>
      <w:r w:rsidR="00C96E6F">
        <w:rPr>
          <w:rFonts w:ascii="宋体" w:hAnsi="宋体" w:hint="eastAsia"/>
        </w:rPr>
        <w:t>。</w:t>
      </w:r>
    </w:p>
    <w:p w14:paraId="0812E2D4" w14:textId="305AB5B0" w:rsidR="00233D15" w:rsidRDefault="00233D15" w:rsidP="00233D15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输入，说明系统的输入，包括数据的来源、类型、数量、数据的组织 以及提供的频度</w:t>
      </w:r>
    </w:p>
    <w:p w14:paraId="34CA43D8" w14:textId="4E999514" w:rsidR="0017394C" w:rsidRDefault="00B21EE4" w:rsidP="0017394C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客户端接收交互设备的输入信息，同时将网络请求发送给服务端。如用户登录，发布回答等</w:t>
      </w:r>
    </w:p>
    <w:p w14:paraId="22F8F323" w14:textId="31235D97" w:rsidR="00B21EE4" w:rsidRDefault="00B21EE4" w:rsidP="0017394C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操作。</w:t>
      </w:r>
      <w:r w:rsidR="00C96E6F">
        <w:rPr>
          <w:rFonts w:ascii="宋体" w:hAnsi="宋体" w:hint="eastAsia"/>
        </w:rPr>
        <w:t>数据库会存储各种输入的数据， 如新用户的注册信息，发布的问题和回答数据等。</w:t>
      </w:r>
    </w:p>
    <w:p w14:paraId="579490B1" w14:textId="2BEDC6A5" w:rsidR="00233D15" w:rsidRDefault="00233D15" w:rsidP="00233D15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基本的数据流程和处理流程，用图表方式表示最基本的处理流程和数据流程， 并辅之叙述</w:t>
      </w:r>
    </w:p>
    <w:p w14:paraId="08A100E6" w14:textId="0BE3FD0A" w:rsidR="001C4ED0" w:rsidRDefault="001C4ED0" w:rsidP="001C4ED0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主要有以下模块：</w:t>
      </w:r>
    </w:p>
    <w:p w14:paraId="292DA1EF" w14:textId="77777777" w:rsidR="001C4ED0" w:rsidRDefault="001C4ED0" w:rsidP="001C4ED0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用户注册与登录模块，主界面模块，用户个人界面模块，详细页模块，互动模块（包括回答</w:t>
      </w:r>
    </w:p>
    <w:p w14:paraId="639E7768" w14:textId="21829227" w:rsidR="001B2433" w:rsidRDefault="001C4ED0" w:rsidP="001C4ED0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问题，发布问题，评论等）</w:t>
      </w:r>
    </w:p>
    <w:p w14:paraId="6260517F" w14:textId="1C662D6A" w:rsidR="001C4ED0" w:rsidRPr="001B2433" w:rsidRDefault="003C2455" w:rsidP="001C4ED0">
      <w:pPr>
        <w:ind w:left="840" w:firstLine="420"/>
        <w:rPr>
          <w:rFonts w:ascii="宋体" w:hAnsi="宋体"/>
        </w:rPr>
      </w:pPr>
      <w:r w:rsidRPr="003C2455">
        <w:rPr>
          <w:rFonts w:ascii="宋体" w:hAnsi="宋体"/>
          <w:noProof/>
        </w:rPr>
        <w:drawing>
          <wp:inline distT="0" distB="0" distL="0" distR="0" wp14:anchorId="16E8FF05" wp14:editId="038C2F8C">
            <wp:extent cx="5506218" cy="57729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C08C" w14:textId="56AA1767" w:rsidR="00233D15" w:rsidRDefault="00233D15" w:rsidP="00233D15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安全与保密方面的要求</w:t>
      </w:r>
    </w:p>
    <w:p w14:paraId="5650B27E" w14:textId="545E577E" w:rsidR="001C4ED0" w:rsidRDefault="001C4ED0" w:rsidP="001C4ED0">
      <w:pPr>
        <w:pStyle w:val="ac"/>
        <w:numPr>
          <w:ilvl w:val="0"/>
          <w:numId w:val="1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保证用户个人信息和隐私的安全</w:t>
      </w:r>
    </w:p>
    <w:p w14:paraId="02980971" w14:textId="2DDCCBD5" w:rsidR="001C4ED0" w:rsidRDefault="001C4ED0" w:rsidP="001C4ED0">
      <w:pPr>
        <w:pStyle w:val="ac"/>
        <w:numPr>
          <w:ilvl w:val="0"/>
          <w:numId w:val="1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保证数据库存储的数据的安全</w:t>
      </w:r>
    </w:p>
    <w:p w14:paraId="19144999" w14:textId="36E42145" w:rsidR="001C4ED0" w:rsidRPr="001C4ED0" w:rsidRDefault="001C4ED0" w:rsidP="001C4ED0">
      <w:pPr>
        <w:pStyle w:val="ac"/>
        <w:numPr>
          <w:ilvl w:val="0"/>
          <w:numId w:val="1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保证服务器运行的安全和稳定</w:t>
      </w:r>
    </w:p>
    <w:p w14:paraId="350AAA6E" w14:textId="68DD1673" w:rsidR="00233D15" w:rsidRDefault="00233D15" w:rsidP="00233D15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与软件相关的其它系统</w:t>
      </w:r>
    </w:p>
    <w:p w14:paraId="04B33770" w14:textId="43F36C9C" w:rsidR="001C4ED0" w:rsidRDefault="001C4ED0" w:rsidP="001C4E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暂无</w:t>
      </w:r>
    </w:p>
    <w:p w14:paraId="75390344" w14:textId="0F658195" w:rsidR="00233D15" w:rsidRDefault="00233D15" w:rsidP="00233D15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完成期限</w:t>
      </w:r>
    </w:p>
    <w:p w14:paraId="4428D8EA" w14:textId="443F53A6" w:rsidR="001C4ED0" w:rsidRDefault="00A909F5" w:rsidP="001C4E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约8周</w:t>
      </w:r>
    </w:p>
    <w:p w14:paraId="273F4895" w14:textId="77777777" w:rsidR="00233D15" w:rsidRDefault="00233D15" w:rsidP="00233D15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26" w:name="_Toc427027975"/>
      <w:bookmarkStart w:id="27" w:name="_Toc510240538"/>
      <w:bookmarkStart w:id="28" w:name="_Toc92043424"/>
      <w:r>
        <w:rPr>
          <w:rFonts w:ascii="宋体" w:eastAsia="宋体" w:hAnsi="宋体" w:hint="eastAsia"/>
          <w:sz w:val="24"/>
        </w:rPr>
        <w:lastRenderedPageBreak/>
        <w:t>2.2目标</w:t>
      </w:r>
      <w:bookmarkEnd w:id="26"/>
      <w:bookmarkEnd w:id="27"/>
      <w:bookmarkEnd w:id="28"/>
    </w:p>
    <w:p w14:paraId="41D03FCA" w14:textId="77777777" w:rsidR="00233D15" w:rsidRDefault="00233D15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说明所建议系统的主要开发目标：</w:t>
      </w:r>
    </w:p>
    <w:p w14:paraId="6D2C030B" w14:textId="77777777" w:rsidR="00233D15" w:rsidRDefault="00233D15" w:rsidP="00233D15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人力与设备费用的节省</w:t>
      </w:r>
    </w:p>
    <w:p w14:paraId="0D93ED81" w14:textId="5488B543" w:rsidR="00233D15" w:rsidRPr="001C4ED0" w:rsidRDefault="001C4ED0" w:rsidP="001C4ED0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系统</w:t>
      </w:r>
      <w:r w:rsidR="00233D15">
        <w:rPr>
          <w:rFonts w:ascii="宋体" w:hAnsi="宋体" w:hint="eastAsia"/>
        </w:rPr>
        <w:t>处理</w:t>
      </w:r>
      <w:r>
        <w:rPr>
          <w:rFonts w:ascii="宋体" w:hAnsi="宋体" w:hint="eastAsia"/>
        </w:rPr>
        <w:t>和响应</w:t>
      </w:r>
      <w:r w:rsidR="00233D15">
        <w:rPr>
          <w:rFonts w:ascii="宋体" w:hAnsi="宋体" w:hint="eastAsia"/>
        </w:rPr>
        <w:t>速度的提高</w:t>
      </w:r>
    </w:p>
    <w:p w14:paraId="68F6B92E" w14:textId="54FF389F" w:rsidR="00233D15" w:rsidRDefault="001C4ED0" w:rsidP="001C4ED0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管理信息安全</w:t>
      </w:r>
      <w:r w:rsidR="00233D15">
        <w:rPr>
          <w:rFonts w:ascii="宋体" w:hAnsi="宋体" w:hint="eastAsia"/>
        </w:rPr>
        <w:t>的改进</w:t>
      </w:r>
    </w:p>
    <w:p w14:paraId="5E2C109D" w14:textId="239320E7" w:rsidR="001C4ED0" w:rsidRPr="001C4ED0" w:rsidRDefault="001C4ED0" w:rsidP="001C4ED0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维护平台网络文明环境</w:t>
      </w:r>
      <w:r w:rsidR="00F750B7">
        <w:rPr>
          <w:rFonts w:ascii="宋体" w:hAnsi="宋体" w:hint="eastAsia"/>
        </w:rPr>
        <w:t>能力的提高</w:t>
      </w:r>
    </w:p>
    <w:p w14:paraId="5C2B1005" w14:textId="72397609" w:rsidR="00233D15" w:rsidRDefault="00233D15" w:rsidP="00233D15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人员工作效率的提高</w:t>
      </w:r>
    </w:p>
    <w:p w14:paraId="11150E09" w14:textId="3D1D13A2" w:rsidR="00233D15" w:rsidRPr="00AA1961" w:rsidRDefault="00233D15" w:rsidP="00AA1961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29" w:name="_Toc427027976"/>
      <w:bookmarkStart w:id="30" w:name="_Toc510240539"/>
      <w:bookmarkStart w:id="31" w:name="_Toc92043425"/>
      <w:r>
        <w:rPr>
          <w:rFonts w:ascii="宋体" w:eastAsia="宋体" w:hAnsi="宋体" w:hint="eastAsia"/>
          <w:sz w:val="24"/>
        </w:rPr>
        <w:t>2.3条件、假定和限制</w:t>
      </w:r>
      <w:bookmarkEnd w:id="29"/>
      <w:bookmarkEnd w:id="30"/>
      <w:bookmarkEnd w:id="31"/>
    </w:p>
    <w:p w14:paraId="78E2B4E0" w14:textId="2AF43D1D" w:rsidR="00233D15" w:rsidRPr="00AA1961" w:rsidRDefault="00233D15" w:rsidP="00AA1961"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所建议开发软件运行的最短寿命</w:t>
      </w:r>
      <w:r w:rsidR="003213C0">
        <w:rPr>
          <w:rFonts w:ascii="宋体" w:hAnsi="宋体" w:hint="eastAsia"/>
        </w:rPr>
        <w:t>：稳定运行</w:t>
      </w:r>
      <w:r w:rsidR="008D0DD3">
        <w:rPr>
          <w:rFonts w:ascii="宋体" w:hAnsi="宋体" w:hint="eastAsia"/>
        </w:rPr>
        <w:t>1</w:t>
      </w:r>
      <w:r w:rsidR="003213C0">
        <w:rPr>
          <w:rFonts w:ascii="宋体" w:hAnsi="宋体" w:hint="eastAsia"/>
        </w:rPr>
        <w:t>年以上</w:t>
      </w:r>
    </w:p>
    <w:p w14:paraId="2C41EBFD" w14:textId="3005FD78" w:rsidR="00233D15" w:rsidRDefault="00233D15" w:rsidP="00233D15"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法律和政策方面的限制</w:t>
      </w:r>
      <w:r w:rsidR="003213C0">
        <w:rPr>
          <w:rFonts w:ascii="宋体" w:hAnsi="宋体" w:hint="eastAsia"/>
        </w:rPr>
        <w:t>：遵守网络安全政策，保护用户隐私，维护网络空间文明</w:t>
      </w:r>
    </w:p>
    <w:p w14:paraId="78071110" w14:textId="5CA024B2" w:rsidR="00233D15" w:rsidRDefault="00233D15" w:rsidP="00233D15"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硬件、软件、运行环境和开发环境方面的条件和限制</w:t>
      </w:r>
      <w:r w:rsidR="003213C0">
        <w:rPr>
          <w:rFonts w:ascii="宋体" w:hAnsi="宋体" w:hint="eastAsia"/>
        </w:rPr>
        <w:t>：硬件设备较少，运行环境服务器带宽有限</w:t>
      </w:r>
    </w:p>
    <w:p w14:paraId="42268FF1" w14:textId="0F0EB30F" w:rsidR="00233D15" w:rsidRDefault="00233D15" w:rsidP="00233D15"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可利用的信息和资源</w:t>
      </w:r>
      <w:r w:rsidR="003213C0">
        <w:rPr>
          <w:rFonts w:ascii="宋体" w:hAnsi="宋体" w:hint="eastAsia"/>
        </w:rPr>
        <w:t>：网络上的各种信息</w:t>
      </w:r>
      <w:r w:rsidR="00AA1961">
        <w:rPr>
          <w:rFonts w:ascii="宋体" w:hAnsi="宋体" w:hint="eastAsia"/>
        </w:rPr>
        <w:t>，开源的技术与无版权问题的资源</w:t>
      </w:r>
    </w:p>
    <w:p w14:paraId="5C6CF793" w14:textId="4A498736" w:rsidR="00233D15" w:rsidRDefault="00233D15" w:rsidP="00233D15"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建议开发软件投入使用的最迟时间</w:t>
      </w:r>
      <w:r w:rsidR="003213C0">
        <w:rPr>
          <w:rFonts w:ascii="宋体" w:hAnsi="宋体" w:hint="eastAsia"/>
        </w:rPr>
        <w:t>：2022年1月</w:t>
      </w:r>
      <w:r w:rsidR="008D0DD3">
        <w:rPr>
          <w:rFonts w:ascii="宋体" w:hAnsi="宋体" w:hint="eastAsia"/>
        </w:rPr>
        <w:t>2</w:t>
      </w:r>
      <w:r w:rsidR="003213C0">
        <w:rPr>
          <w:rFonts w:ascii="宋体" w:hAnsi="宋体" w:hint="eastAsia"/>
        </w:rPr>
        <w:t>日</w:t>
      </w:r>
    </w:p>
    <w:p w14:paraId="5B62B93D" w14:textId="77777777" w:rsidR="00233D15" w:rsidRDefault="00233D15" w:rsidP="00D67C0B">
      <w:pPr>
        <w:rPr>
          <w:rFonts w:ascii="宋体" w:hAnsi="宋体"/>
        </w:rPr>
      </w:pPr>
    </w:p>
    <w:p w14:paraId="75693625" w14:textId="1032E89B" w:rsidR="00233D15" w:rsidRDefault="00233D15" w:rsidP="00233D15">
      <w:pPr>
        <w:pStyle w:val="1"/>
        <w:tabs>
          <w:tab w:val="left" w:pos="0"/>
        </w:tabs>
        <w:ind w:leftChars="-1" w:left="-2" w:firstLine="1"/>
        <w:rPr>
          <w:rFonts w:ascii="宋体" w:hAnsi="宋体"/>
          <w:sz w:val="28"/>
        </w:rPr>
      </w:pPr>
      <w:bookmarkStart w:id="32" w:name="_Toc427027979"/>
      <w:bookmarkStart w:id="33" w:name="_Toc510240542"/>
      <w:bookmarkStart w:id="34" w:name="_Toc510347436"/>
      <w:bookmarkStart w:id="35" w:name="_Toc520177664"/>
      <w:bookmarkStart w:id="36" w:name="_Toc520621436"/>
      <w:bookmarkStart w:id="37" w:name="_Toc520621721"/>
      <w:bookmarkStart w:id="38" w:name="_Toc530218625"/>
      <w:bookmarkStart w:id="39" w:name="_Toc92043426"/>
      <w:r>
        <w:rPr>
          <w:rFonts w:ascii="宋体" w:hAnsi="宋体" w:hint="eastAsia"/>
          <w:sz w:val="28"/>
        </w:rPr>
        <w:lastRenderedPageBreak/>
        <w:t>3. 对系统的分析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4A1F748" w14:textId="6A71459E" w:rsidR="00233D15" w:rsidRPr="003C2455" w:rsidRDefault="00233D15" w:rsidP="003C2455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40" w:name="_Toc427027980"/>
      <w:bookmarkStart w:id="41" w:name="_Toc510240543"/>
      <w:bookmarkStart w:id="42" w:name="_Toc92043427"/>
      <w:r>
        <w:rPr>
          <w:rFonts w:ascii="宋体" w:eastAsia="宋体" w:hAnsi="宋体" w:hint="eastAsia"/>
          <w:sz w:val="24"/>
        </w:rPr>
        <w:t>3.1处理流程和数据流程</w:t>
      </w:r>
      <w:bookmarkEnd w:id="40"/>
      <w:bookmarkEnd w:id="41"/>
      <w:bookmarkEnd w:id="42"/>
    </w:p>
    <w:p w14:paraId="27E3AAB3" w14:textId="0453D663" w:rsidR="003213C0" w:rsidRDefault="003C2455" w:rsidP="00233D15">
      <w:pPr>
        <w:ind w:firstLine="420"/>
        <w:rPr>
          <w:rFonts w:ascii="宋体" w:hAnsi="宋体"/>
        </w:rPr>
      </w:pPr>
      <w:r w:rsidRPr="003C2455">
        <w:rPr>
          <w:rFonts w:ascii="宋体" w:hAnsi="宋体"/>
          <w:noProof/>
        </w:rPr>
        <w:drawing>
          <wp:inline distT="0" distB="0" distL="0" distR="0" wp14:anchorId="1F545887" wp14:editId="01D4EE3E">
            <wp:extent cx="5506218" cy="57729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42DB" w14:textId="77777777" w:rsidR="003213C0" w:rsidRDefault="003213C0" w:rsidP="003213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主要有以下模块：</w:t>
      </w:r>
    </w:p>
    <w:p w14:paraId="568DC3BE" w14:textId="77777777" w:rsidR="003213C0" w:rsidRDefault="003213C0" w:rsidP="003213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用户注册与登录模块，主界面模块，用户个人界面模块，详细页模块，互动模块（包括回答</w:t>
      </w:r>
    </w:p>
    <w:p w14:paraId="6D8F4548" w14:textId="480DF64C" w:rsidR="003213C0" w:rsidRDefault="003213C0" w:rsidP="003213C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问题，发布问题，评论等）</w:t>
      </w:r>
    </w:p>
    <w:p w14:paraId="6D35E845" w14:textId="77777777" w:rsidR="003213C0" w:rsidRDefault="003213C0" w:rsidP="003213C0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在用户登录后，进入主界面，主界面中，用户可以查看某个问题的详细页，或进入用户中心界面，或发布</w:t>
      </w:r>
    </w:p>
    <w:p w14:paraId="60ADF2BA" w14:textId="77777777" w:rsidR="003213C0" w:rsidRDefault="003213C0" w:rsidP="003213C0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自己的问题。</w:t>
      </w:r>
    </w:p>
    <w:p w14:paraId="5AAE989A" w14:textId="0C45ABA8" w:rsidR="003213C0" w:rsidRDefault="003213C0" w:rsidP="003213C0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在问题详细页中，用户可以查看别人的回答，发表评论，点赞等。</w:t>
      </w:r>
    </w:p>
    <w:p w14:paraId="67D6F697" w14:textId="40DA73F0" w:rsidR="003213C0" w:rsidRDefault="003213C0" w:rsidP="003213C0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在用户中界面，用户可以查看和修改个人信息，查看浏览记录等。</w:t>
      </w:r>
    </w:p>
    <w:p w14:paraId="451F4732" w14:textId="5E4D699A" w:rsidR="00233D15" w:rsidRPr="0017394C" w:rsidRDefault="00233D15" w:rsidP="0017394C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43" w:name="_Toc427027981"/>
      <w:bookmarkStart w:id="44" w:name="_Toc510240544"/>
      <w:bookmarkStart w:id="45" w:name="_Toc92043428"/>
      <w:r>
        <w:rPr>
          <w:rFonts w:ascii="宋体" w:eastAsia="宋体" w:hAnsi="宋体" w:hint="eastAsia"/>
          <w:sz w:val="24"/>
        </w:rPr>
        <w:lastRenderedPageBreak/>
        <w:t>3.2工作负荷</w:t>
      </w:r>
      <w:bookmarkEnd w:id="43"/>
      <w:bookmarkEnd w:id="44"/>
      <w:bookmarkEnd w:id="45"/>
    </w:p>
    <w:p w14:paraId="3985FE5D" w14:textId="5F213014" w:rsidR="003213C0" w:rsidRDefault="003213C0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工作量：在期限内完成所需模块的开发，系统的部署和线上测试。</w:t>
      </w:r>
    </w:p>
    <w:p w14:paraId="4CF089BB" w14:textId="0AD0E1EE" w:rsidR="00233D15" w:rsidRPr="00C0699A" w:rsidRDefault="00233D15" w:rsidP="00C0699A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46" w:name="_Toc427027982"/>
      <w:bookmarkStart w:id="47" w:name="_Toc510240545"/>
      <w:bookmarkStart w:id="48" w:name="_Toc92043429"/>
      <w:r>
        <w:rPr>
          <w:rFonts w:ascii="宋体" w:eastAsia="宋体" w:hAnsi="宋体" w:hint="eastAsia"/>
          <w:sz w:val="24"/>
        </w:rPr>
        <w:t>3.3费用开支</w:t>
      </w:r>
      <w:bookmarkEnd w:id="46"/>
      <w:bookmarkEnd w:id="47"/>
      <w:bookmarkEnd w:id="48"/>
    </w:p>
    <w:p w14:paraId="0A3B1ACB" w14:textId="480DF823" w:rsidR="00A60D88" w:rsidRDefault="00A60D88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人员数量：5人</w:t>
      </w:r>
    </w:p>
    <w:p w14:paraId="5AF530A1" w14:textId="72FAD3FA" w:rsidR="00A60D88" w:rsidRDefault="00A60D88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人工费用：约10K</w:t>
      </w:r>
    </w:p>
    <w:p w14:paraId="1BA31C74" w14:textId="50090AE5" w:rsidR="00A60D88" w:rsidRDefault="00A60D88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设备及费用：远程服务器一台，装有开发环境的电脑5到10台。</w:t>
      </w:r>
    </w:p>
    <w:p w14:paraId="5188530B" w14:textId="77777777" w:rsidR="00A60D88" w:rsidRDefault="00A60D88" w:rsidP="00233D15">
      <w:pPr>
        <w:ind w:firstLine="420"/>
        <w:rPr>
          <w:rFonts w:ascii="宋体" w:hAnsi="宋体"/>
        </w:rPr>
      </w:pPr>
    </w:p>
    <w:p w14:paraId="42798AEF" w14:textId="76CF37BF" w:rsidR="00233D15" w:rsidRPr="00C0699A" w:rsidRDefault="00233D15" w:rsidP="00C0699A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49" w:name="_Toc510240546"/>
      <w:bookmarkStart w:id="50" w:name="_Toc92043430"/>
      <w:r>
        <w:rPr>
          <w:rFonts w:ascii="宋体" w:eastAsia="宋体" w:hAnsi="宋体" w:hint="eastAsia"/>
          <w:sz w:val="24"/>
        </w:rPr>
        <w:t>3.4人员</w:t>
      </w:r>
      <w:bookmarkEnd w:id="49"/>
      <w:bookmarkEnd w:id="50"/>
    </w:p>
    <w:p w14:paraId="00A4528C" w14:textId="58104C66" w:rsidR="009C5E84" w:rsidRDefault="009C5E84" w:rsidP="009C5E84">
      <w:pPr>
        <w:pStyle w:val="a7"/>
        <w:spacing w:after="0"/>
        <w:ind w:firstLine="420"/>
        <w:rPr>
          <w:rFonts w:ascii="宋体" w:hAnsi="宋体"/>
        </w:rPr>
      </w:pPr>
      <w:r>
        <w:rPr>
          <w:rFonts w:ascii="宋体" w:hAnsi="宋体" w:hint="eastAsia"/>
        </w:rPr>
        <w:t>项目经理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—— 1人</w:t>
      </w:r>
    </w:p>
    <w:p w14:paraId="3DAE055B" w14:textId="3627A335" w:rsidR="009C5E84" w:rsidRDefault="009C5E84" w:rsidP="009C5E84">
      <w:pPr>
        <w:pStyle w:val="a7"/>
        <w:spacing w:after="0"/>
        <w:ind w:firstLine="420"/>
        <w:rPr>
          <w:rFonts w:ascii="宋体" w:hAnsi="宋体"/>
        </w:rPr>
      </w:pPr>
      <w:r>
        <w:rPr>
          <w:rFonts w:ascii="宋体" w:hAnsi="宋体" w:hint="eastAsia"/>
        </w:rPr>
        <w:t>前端开发 ——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2人</w:t>
      </w:r>
    </w:p>
    <w:p w14:paraId="29ACEB04" w14:textId="759F05D7" w:rsidR="009C5E84" w:rsidRDefault="009C5E84" w:rsidP="009C5E84">
      <w:pPr>
        <w:pStyle w:val="a7"/>
        <w:spacing w:after="0"/>
        <w:ind w:firstLine="420"/>
        <w:rPr>
          <w:rFonts w:ascii="宋体" w:hAnsi="宋体"/>
        </w:rPr>
      </w:pPr>
      <w:r>
        <w:rPr>
          <w:rFonts w:ascii="宋体" w:hAnsi="宋体" w:hint="eastAsia"/>
        </w:rPr>
        <w:t>后端开发 ——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3人</w:t>
      </w:r>
    </w:p>
    <w:p w14:paraId="70B009C1" w14:textId="736467D8" w:rsidR="009C5E84" w:rsidRDefault="009C5E84" w:rsidP="009C5E84">
      <w:pPr>
        <w:pStyle w:val="a7"/>
        <w:spacing w:after="0"/>
        <w:ind w:firstLine="420"/>
        <w:rPr>
          <w:rFonts w:ascii="宋体" w:hAnsi="宋体"/>
        </w:rPr>
      </w:pPr>
      <w:r>
        <w:rPr>
          <w:rFonts w:ascii="宋体" w:hAnsi="宋体" w:hint="eastAsia"/>
        </w:rPr>
        <w:t>系统测试与运维 ——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1人</w:t>
      </w:r>
    </w:p>
    <w:p w14:paraId="4BD3C7A5" w14:textId="77777777" w:rsidR="00233D15" w:rsidRDefault="00233D15" w:rsidP="00233D15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51" w:name="_Toc510240547"/>
      <w:bookmarkStart w:id="52" w:name="_Toc92043431"/>
      <w:r>
        <w:rPr>
          <w:rFonts w:ascii="宋体" w:eastAsia="宋体" w:hAnsi="宋体" w:hint="eastAsia"/>
          <w:sz w:val="24"/>
        </w:rPr>
        <w:t>3.5设备</w:t>
      </w:r>
      <w:bookmarkEnd w:id="51"/>
      <w:bookmarkEnd w:id="52"/>
    </w:p>
    <w:p w14:paraId="72FF14A5" w14:textId="7C97208C" w:rsidR="009C5E84" w:rsidRDefault="009C5E84" w:rsidP="009C5E84">
      <w:pPr>
        <w:pStyle w:val="a7"/>
        <w:spacing w:after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服务器一台</w:t>
      </w:r>
    </w:p>
    <w:p w14:paraId="145A0D57" w14:textId="12D6A6B7" w:rsidR="00233D15" w:rsidRPr="00C0699A" w:rsidRDefault="00233D15" w:rsidP="00C0699A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53" w:name="_Toc427027983"/>
      <w:bookmarkStart w:id="54" w:name="_Toc510240548"/>
      <w:bookmarkStart w:id="55" w:name="_Toc92043432"/>
      <w:r>
        <w:rPr>
          <w:rFonts w:ascii="宋体" w:eastAsia="宋体" w:hAnsi="宋体" w:hint="eastAsia"/>
          <w:sz w:val="24"/>
        </w:rPr>
        <w:t>3.6局限性</w:t>
      </w:r>
      <w:bookmarkEnd w:id="53"/>
      <w:bookmarkEnd w:id="54"/>
      <w:bookmarkEnd w:id="55"/>
    </w:p>
    <w:p w14:paraId="486A15B1" w14:textId="6AE8DF15" w:rsidR="009C5E84" w:rsidRPr="003C2455" w:rsidRDefault="009C5E84" w:rsidP="003C2455">
      <w:pPr>
        <w:pStyle w:val="ac"/>
        <w:numPr>
          <w:ilvl w:val="0"/>
          <w:numId w:val="15"/>
        </w:numPr>
        <w:ind w:firstLineChars="0"/>
        <w:rPr>
          <w:rFonts w:ascii="宋体" w:hAnsi="宋体"/>
        </w:rPr>
      </w:pPr>
      <w:r w:rsidRPr="003C2455">
        <w:rPr>
          <w:rFonts w:ascii="宋体" w:hAnsi="宋体" w:hint="eastAsia"/>
        </w:rPr>
        <w:t>系统的响应时间受限。受限于服务器硬件设备的制约，系统上线后，用户交互的响应时间</w:t>
      </w:r>
      <w:r w:rsidR="003C2455" w:rsidRPr="003C2455">
        <w:rPr>
          <w:rFonts w:ascii="宋体" w:hAnsi="宋体" w:hint="eastAsia"/>
        </w:rPr>
        <w:t>不及时。</w:t>
      </w:r>
    </w:p>
    <w:p w14:paraId="3EF8D3F9" w14:textId="5F2B4946" w:rsidR="003C2455" w:rsidRPr="003C2455" w:rsidRDefault="003C2455" w:rsidP="003C2455">
      <w:pPr>
        <w:pStyle w:val="ac"/>
        <w:numPr>
          <w:ilvl w:val="0"/>
          <w:numId w:val="1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数据存储能力有限。受限于硬件设备制约，无法一直存储数据，需要定期进行数据迁移或删除。</w:t>
      </w:r>
    </w:p>
    <w:p w14:paraId="6D85C3A7" w14:textId="4DC6958D" w:rsidR="00233D15" w:rsidRPr="00C0699A" w:rsidRDefault="00233D15" w:rsidP="00C0699A">
      <w:pPr>
        <w:pStyle w:val="1"/>
        <w:tabs>
          <w:tab w:val="left" w:pos="0"/>
        </w:tabs>
        <w:ind w:leftChars="-1" w:left="-2" w:firstLine="1"/>
        <w:rPr>
          <w:rFonts w:ascii="宋体" w:hAnsi="宋体"/>
          <w:sz w:val="28"/>
        </w:rPr>
      </w:pPr>
      <w:bookmarkStart w:id="56" w:name="_Toc427027984"/>
      <w:bookmarkStart w:id="57" w:name="_Toc510240549"/>
      <w:bookmarkStart w:id="58" w:name="_Toc510347437"/>
      <w:bookmarkStart w:id="59" w:name="_Toc520177665"/>
      <w:bookmarkStart w:id="60" w:name="_Toc520621437"/>
      <w:bookmarkStart w:id="61" w:name="_Toc520621722"/>
      <w:bookmarkStart w:id="62" w:name="_Toc530218626"/>
      <w:bookmarkStart w:id="63" w:name="_Toc92043433"/>
      <w:r>
        <w:rPr>
          <w:rFonts w:ascii="宋体" w:hAnsi="宋体" w:hint="eastAsia"/>
          <w:sz w:val="28"/>
        </w:rPr>
        <w:t>4. 所建议</w:t>
      </w:r>
      <w:bookmarkEnd w:id="56"/>
      <w:r>
        <w:rPr>
          <w:rFonts w:ascii="宋体" w:hAnsi="宋体" w:hint="eastAsia"/>
          <w:sz w:val="28"/>
        </w:rPr>
        <w:t>技术可行性分析</w:t>
      </w:r>
      <w:bookmarkEnd w:id="57"/>
      <w:bookmarkEnd w:id="58"/>
      <w:bookmarkEnd w:id="59"/>
      <w:bookmarkEnd w:id="60"/>
      <w:bookmarkEnd w:id="61"/>
      <w:bookmarkEnd w:id="62"/>
      <w:bookmarkEnd w:id="63"/>
    </w:p>
    <w:p w14:paraId="3FAFDA80" w14:textId="77777777" w:rsidR="00233D15" w:rsidRDefault="00233D15" w:rsidP="00233D15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64" w:name="_Toc427027985"/>
      <w:bookmarkStart w:id="65" w:name="_Toc510240550"/>
      <w:bookmarkStart w:id="66" w:name="_Toc92043434"/>
      <w:r>
        <w:rPr>
          <w:rFonts w:ascii="宋体" w:eastAsia="宋体" w:hAnsi="宋体" w:hint="eastAsia"/>
          <w:sz w:val="24"/>
        </w:rPr>
        <w:t>4.1对系统的</w:t>
      </w:r>
      <w:bookmarkEnd w:id="64"/>
      <w:r>
        <w:rPr>
          <w:rFonts w:ascii="宋体" w:eastAsia="宋体" w:hAnsi="宋体" w:hint="eastAsia"/>
          <w:sz w:val="24"/>
        </w:rPr>
        <w:t>简要描述</w:t>
      </w:r>
      <w:bookmarkEnd w:id="65"/>
      <w:bookmarkEnd w:id="66"/>
    </w:p>
    <w:p w14:paraId="057A73CF" w14:textId="34549ECE" w:rsidR="00CC1F38" w:rsidRDefault="00CC1F38" w:rsidP="00C0699A">
      <w:pPr>
        <w:ind w:left="840" w:firstLineChars="200" w:firstLine="420"/>
        <w:rPr>
          <w:rFonts w:ascii="宋体" w:hAnsi="宋体"/>
        </w:rPr>
      </w:pPr>
      <w:bookmarkStart w:id="67" w:name="_Toc427027986"/>
      <w:bookmarkStart w:id="68" w:name="_Toc510240551"/>
      <w:r>
        <w:rPr>
          <w:rFonts w:ascii="宋体" w:hAnsi="宋体" w:hint="eastAsia"/>
        </w:rPr>
        <w:t xml:space="preserve">一个线上交流和问答平台。用户可以注册账号，登录平台，浏览首页的各种问题或发布自己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的问题，同时对问题</w:t>
      </w:r>
      <w:r w:rsidRPr="007F3CE0">
        <w:rPr>
          <w:rFonts w:ascii="宋体" w:hAnsi="宋体" w:hint="eastAsia"/>
        </w:rPr>
        <w:t>进行回答，对他人的回答进行点赞等。</w:t>
      </w:r>
      <w:r>
        <w:rPr>
          <w:rFonts w:ascii="宋体" w:hAnsi="宋体" w:hint="eastAsia"/>
        </w:rPr>
        <w:t>此外，</w:t>
      </w:r>
      <w:r w:rsidRPr="007F3CE0">
        <w:rPr>
          <w:rFonts w:ascii="宋体" w:hAnsi="宋体" w:hint="eastAsia"/>
        </w:rPr>
        <w:t>用户有自己的用户界面，可以查看</w:t>
      </w:r>
      <w:r>
        <w:rPr>
          <w:rFonts w:ascii="宋体" w:hAnsi="宋体" w:hint="eastAsia"/>
        </w:rPr>
        <w:t>相关信息，如个人信息，发布或浏览过问题或回答，点赞记录等。</w:t>
      </w:r>
    </w:p>
    <w:p w14:paraId="2D5D0367" w14:textId="3E40E806" w:rsidR="00CC1F38" w:rsidRPr="007F3CE0" w:rsidRDefault="00CC1F38" w:rsidP="00CC1F38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前端主要通过H</w:t>
      </w:r>
      <w:r>
        <w:rPr>
          <w:rFonts w:ascii="宋体" w:hAnsi="宋体"/>
        </w:rPr>
        <w:t>TML</w:t>
      </w:r>
      <w:r>
        <w:rPr>
          <w:rFonts w:ascii="宋体" w:hAnsi="宋体" w:hint="eastAsia"/>
        </w:rPr>
        <w:t>5，C</w:t>
      </w:r>
      <w:r>
        <w:rPr>
          <w:rFonts w:ascii="宋体" w:hAnsi="宋体"/>
        </w:rPr>
        <w:t>SS</w:t>
      </w:r>
      <w:r>
        <w:rPr>
          <w:rFonts w:ascii="宋体" w:hAnsi="宋体" w:hint="eastAsia"/>
        </w:rPr>
        <w:t>，V</w:t>
      </w:r>
      <w:r>
        <w:rPr>
          <w:rFonts w:ascii="宋体" w:hAnsi="宋体"/>
        </w:rPr>
        <w:t>ue</w:t>
      </w:r>
      <w:r>
        <w:rPr>
          <w:rFonts w:ascii="宋体" w:hAnsi="宋体" w:hint="eastAsia"/>
        </w:rPr>
        <w:t>组件等技术实现，后端通过S</w:t>
      </w:r>
      <w:r>
        <w:rPr>
          <w:rFonts w:ascii="宋体" w:hAnsi="宋体"/>
        </w:rPr>
        <w:t xml:space="preserve">pring Boot, JPA, Redis, </w:t>
      </w:r>
      <w:r w:rsidRPr="00CC1F38">
        <w:t xml:space="preserve"> </w:t>
      </w:r>
      <w:r w:rsidRPr="00CC1F38">
        <w:rPr>
          <w:rFonts w:ascii="宋体" w:hAnsi="宋体"/>
        </w:rPr>
        <w:t>ElasticSearch</w:t>
      </w:r>
      <w:r>
        <w:rPr>
          <w:rFonts w:ascii="宋体" w:hAnsi="宋体" w:hint="eastAsia"/>
        </w:rPr>
        <w:t>等技术实现。</w:t>
      </w:r>
    </w:p>
    <w:p w14:paraId="2F46A1E3" w14:textId="362DF6C3" w:rsidR="00233D15" w:rsidRDefault="00233D15" w:rsidP="00233D15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69" w:name="_Toc427027990"/>
      <w:bookmarkStart w:id="70" w:name="_Toc510240553"/>
      <w:bookmarkStart w:id="71" w:name="_Toc92043435"/>
      <w:bookmarkEnd w:id="67"/>
      <w:bookmarkEnd w:id="68"/>
      <w:r>
        <w:rPr>
          <w:rFonts w:ascii="宋体" w:eastAsia="宋体" w:hAnsi="宋体" w:hint="eastAsia"/>
          <w:sz w:val="24"/>
        </w:rPr>
        <w:t>4.</w:t>
      </w:r>
      <w:r w:rsidR="007B0799"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 w:hint="eastAsia"/>
          <w:sz w:val="24"/>
        </w:rPr>
        <w:t>采用建议系统可能带来的影响</w:t>
      </w:r>
      <w:bookmarkEnd w:id="69"/>
      <w:bookmarkEnd w:id="70"/>
      <w:bookmarkEnd w:id="71"/>
    </w:p>
    <w:p w14:paraId="43BD4C78" w14:textId="44115299" w:rsidR="00233D15" w:rsidRDefault="007B0799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影响：</w:t>
      </w:r>
      <w:r>
        <w:rPr>
          <w:rFonts w:ascii="宋体" w:hAnsi="宋体"/>
        </w:rPr>
        <w:t xml:space="preserve">1. </w:t>
      </w:r>
      <w:r>
        <w:rPr>
          <w:rFonts w:ascii="宋体" w:hAnsi="宋体" w:hint="eastAsia"/>
        </w:rPr>
        <w:t>开发人员或许要花时间去学习系统所需的技术</w:t>
      </w:r>
    </w:p>
    <w:p w14:paraId="679A9A69" w14:textId="458BCDDF" w:rsidR="007B0799" w:rsidRDefault="007B0799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系统需要至少一台远程服务器和多台测试设备的硬件支持</w:t>
      </w:r>
    </w:p>
    <w:p w14:paraId="502B6A9D" w14:textId="371F6D33" w:rsidR="00233D15" w:rsidRDefault="00233D15" w:rsidP="00233D15">
      <w:pPr>
        <w:pStyle w:val="3"/>
      </w:pPr>
      <w:bookmarkStart w:id="72" w:name="_Toc427027991"/>
      <w:bookmarkStart w:id="73" w:name="_Toc510240554"/>
      <w:bookmarkStart w:id="74" w:name="_Toc92043436"/>
      <w:r>
        <w:rPr>
          <w:rFonts w:hint="eastAsia"/>
        </w:rPr>
        <w:t>4.</w:t>
      </w:r>
      <w:r w:rsidR="007049BA">
        <w:rPr>
          <w:rFonts w:hint="eastAsia"/>
        </w:rPr>
        <w:t>2</w:t>
      </w:r>
      <w:r>
        <w:rPr>
          <w:rFonts w:hint="eastAsia"/>
        </w:rPr>
        <w:t>.1对设备</w:t>
      </w:r>
      <w:bookmarkEnd w:id="72"/>
      <w:r>
        <w:rPr>
          <w:rFonts w:hint="eastAsia"/>
        </w:rPr>
        <w:t>的影响</w:t>
      </w:r>
      <w:bookmarkEnd w:id="73"/>
      <w:bookmarkEnd w:id="74"/>
    </w:p>
    <w:p w14:paraId="2CA5ECC4" w14:textId="1AF64BF1" w:rsidR="00233D15" w:rsidRDefault="00A40EDF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需要云服务器至少一台，带有开发环境的电脑至少6台，智能手机至少6台。</w:t>
      </w:r>
    </w:p>
    <w:p w14:paraId="7478EBF9" w14:textId="478943CC" w:rsidR="00233D15" w:rsidRDefault="00233D15" w:rsidP="00233D15">
      <w:pPr>
        <w:pStyle w:val="3"/>
      </w:pPr>
      <w:bookmarkStart w:id="75" w:name="_Toc510240555"/>
      <w:bookmarkStart w:id="76" w:name="_Toc92043437"/>
      <w:r>
        <w:rPr>
          <w:rFonts w:hint="eastAsia"/>
        </w:rPr>
        <w:t>4.</w:t>
      </w:r>
      <w:r w:rsidR="007049BA">
        <w:rPr>
          <w:rFonts w:hint="eastAsia"/>
        </w:rPr>
        <w:t>2</w:t>
      </w:r>
      <w:r>
        <w:rPr>
          <w:rFonts w:hint="eastAsia"/>
        </w:rPr>
        <w:t>.2对现有软件的影响</w:t>
      </w:r>
      <w:bookmarkEnd w:id="75"/>
      <w:bookmarkEnd w:id="76"/>
    </w:p>
    <w:p w14:paraId="1A171B85" w14:textId="1212EA44" w:rsidR="00A40EDF" w:rsidRDefault="00A462D8" w:rsidP="00233D15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暂无</w:t>
      </w:r>
    </w:p>
    <w:p w14:paraId="00A304D2" w14:textId="6C463CBA" w:rsidR="00233D15" w:rsidRDefault="00233D15" w:rsidP="00233D15">
      <w:pPr>
        <w:pStyle w:val="3"/>
      </w:pPr>
      <w:bookmarkStart w:id="77" w:name="_Toc427027992"/>
      <w:bookmarkStart w:id="78" w:name="_Toc510240556"/>
      <w:bookmarkStart w:id="79" w:name="_Toc92043438"/>
      <w:r>
        <w:rPr>
          <w:rFonts w:hint="eastAsia"/>
        </w:rPr>
        <w:t>4.</w:t>
      </w:r>
      <w:r w:rsidR="007049BA">
        <w:rPr>
          <w:rFonts w:hint="eastAsia"/>
        </w:rPr>
        <w:t>2</w:t>
      </w:r>
      <w:r>
        <w:rPr>
          <w:rFonts w:hint="eastAsia"/>
        </w:rPr>
        <w:t>.3对用户的影响</w:t>
      </w:r>
      <w:bookmarkEnd w:id="77"/>
      <w:bookmarkEnd w:id="78"/>
      <w:bookmarkEnd w:id="79"/>
    </w:p>
    <w:p w14:paraId="08FC9428" w14:textId="14759EA3" w:rsidR="00233D15" w:rsidRDefault="00A40EDF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为获得良好的使用体验，用户最好通过移动端设备登录和使用平台。</w:t>
      </w:r>
    </w:p>
    <w:p w14:paraId="269F706B" w14:textId="508048AF" w:rsidR="00233D15" w:rsidRPr="00877BD3" w:rsidRDefault="00233D15" w:rsidP="006B3006">
      <w:pPr>
        <w:pStyle w:val="3"/>
      </w:pPr>
      <w:bookmarkStart w:id="80" w:name="_Toc510240558"/>
      <w:bookmarkStart w:id="81" w:name="_Toc427027993"/>
      <w:bookmarkStart w:id="82" w:name="_Toc92043439"/>
      <w:r>
        <w:rPr>
          <w:rFonts w:hint="eastAsia"/>
        </w:rPr>
        <w:t>4.</w:t>
      </w:r>
      <w:r w:rsidR="007049BA">
        <w:rPr>
          <w:rFonts w:hint="eastAsia"/>
        </w:rPr>
        <w:t>2</w:t>
      </w:r>
      <w:r>
        <w:rPr>
          <w:rFonts w:hint="eastAsia"/>
        </w:rPr>
        <w:t>.5对开发环境的影响</w:t>
      </w:r>
      <w:bookmarkEnd w:id="80"/>
      <w:bookmarkEnd w:id="82"/>
    </w:p>
    <w:p w14:paraId="14E621DB" w14:textId="77777777" w:rsidR="00877BD3" w:rsidRDefault="00233D15" w:rsidP="00233D15">
      <w:pPr>
        <w:pStyle w:val="a7"/>
        <w:numPr>
          <w:ilvl w:val="0"/>
          <w:numId w:val="6"/>
        </w:numPr>
        <w:spacing w:after="0"/>
        <w:rPr>
          <w:rFonts w:ascii="宋体" w:hAnsi="宋体"/>
        </w:rPr>
      </w:pPr>
      <w:r>
        <w:rPr>
          <w:rFonts w:ascii="宋体" w:hAnsi="宋体" w:hint="eastAsia"/>
        </w:rPr>
        <w:t>为了开发和测验所系统而需要的计算机资源</w:t>
      </w:r>
      <w:r w:rsidR="00877BD3">
        <w:rPr>
          <w:rFonts w:ascii="宋体" w:hAnsi="宋体" w:hint="eastAsia"/>
        </w:rPr>
        <w:t>：</w:t>
      </w:r>
    </w:p>
    <w:p w14:paraId="4DA89050" w14:textId="67006316" w:rsidR="00233D15" w:rsidRDefault="00877BD3" w:rsidP="00877BD3">
      <w:pPr>
        <w:pStyle w:val="a7"/>
        <w:spacing w:after="0"/>
        <w:ind w:left="840"/>
        <w:rPr>
          <w:rFonts w:ascii="宋体" w:hAnsi="宋体"/>
        </w:rPr>
      </w:pPr>
      <w:r>
        <w:rPr>
          <w:rFonts w:ascii="宋体" w:hAnsi="宋体" w:hint="eastAsia"/>
        </w:rPr>
        <w:t>云服务器，装有开发环境的电脑，用于测试的智能移动设备。</w:t>
      </w:r>
    </w:p>
    <w:p w14:paraId="56B525ED" w14:textId="63A7C265" w:rsidR="00233D15" w:rsidRDefault="00233D15" w:rsidP="00233D15">
      <w:pPr>
        <w:pStyle w:val="a7"/>
        <w:numPr>
          <w:ilvl w:val="0"/>
          <w:numId w:val="6"/>
        </w:numPr>
        <w:spacing w:after="0"/>
        <w:rPr>
          <w:rFonts w:ascii="宋体" w:hAnsi="宋体"/>
        </w:rPr>
      </w:pPr>
      <w:r>
        <w:rPr>
          <w:rFonts w:ascii="宋体" w:hAnsi="宋体" w:hint="eastAsia"/>
        </w:rPr>
        <w:t>所涉及的保密与安全问题</w:t>
      </w:r>
      <w:r w:rsidR="00877BD3">
        <w:rPr>
          <w:rFonts w:ascii="宋体" w:hAnsi="宋体" w:hint="eastAsia"/>
        </w:rPr>
        <w:t>：</w:t>
      </w:r>
    </w:p>
    <w:p w14:paraId="35D9939B" w14:textId="3591FFF4" w:rsidR="00877BD3" w:rsidRDefault="00877BD3" w:rsidP="00877BD3">
      <w:pPr>
        <w:pStyle w:val="a7"/>
        <w:spacing w:after="0"/>
        <w:ind w:left="840"/>
        <w:rPr>
          <w:rFonts w:ascii="宋体" w:hAnsi="宋体"/>
        </w:rPr>
      </w:pPr>
      <w:r>
        <w:rPr>
          <w:rFonts w:ascii="宋体" w:hAnsi="宋体" w:hint="eastAsia"/>
        </w:rPr>
        <w:t>开发人员要对除甲方等的外部人员保密。</w:t>
      </w:r>
    </w:p>
    <w:p w14:paraId="7E7CDF44" w14:textId="6F91FB1C" w:rsidR="00233D15" w:rsidRDefault="00233D15" w:rsidP="00233D15">
      <w:pPr>
        <w:pStyle w:val="3"/>
      </w:pPr>
      <w:bookmarkStart w:id="83" w:name="_Toc510240559"/>
      <w:bookmarkStart w:id="84" w:name="_Toc92043440"/>
      <w:r>
        <w:rPr>
          <w:rFonts w:hint="eastAsia"/>
        </w:rPr>
        <w:t>4.</w:t>
      </w:r>
      <w:r w:rsidR="007049BA">
        <w:rPr>
          <w:rFonts w:hint="eastAsia"/>
        </w:rPr>
        <w:t>2</w:t>
      </w:r>
      <w:r>
        <w:rPr>
          <w:rFonts w:hint="eastAsia"/>
        </w:rPr>
        <w:t>.6对运行环境的影响</w:t>
      </w:r>
      <w:bookmarkEnd w:id="83"/>
      <w:bookmarkEnd w:id="84"/>
    </w:p>
    <w:p w14:paraId="178E42AB" w14:textId="6F0AADF4" w:rsidR="00233D15" w:rsidRDefault="007B0799" w:rsidP="00233D15">
      <w:pPr>
        <w:pStyle w:val="a7"/>
        <w:spacing w:after="0"/>
        <w:ind w:firstLine="420"/>
        <w:rPr>
          <w:rFonts w:ascii="宋体" w:hAnsi="宋体"/>
        </w:rPr>
      </w:pPr>
      <w:r>
        <w:rPr>
          <w:rFonts w:ascii="宋体" w:hAnsi="宋体" w:hint="eastAsia"/>
        </w:rPr>
        <w:t>运行于云服务器上，对现实环境暂无要求。</w:t>
      </w:r>
    </w:p>
    <w:p w14:paraId="47A0637A" w14:textId="1EF91C8F" w:rsidR="00233D15" w:rsidRDefault="00233D15" w:rsidP="00233D15">
      <w:pPr>
        <w:pStyle w:val="3"/>
      </w:pPr>
      <w:bookmarkStart w:id="85" w:name="_Toc510240560"/>
      <w:bookmarkStart w:id="86" w:name="_Toc92043441"/>
      <w:r>
        <w:rPr>
          <w:rFonts w:hint="eastAsia"/>
        </w:rPr>
        <w:t>4.</w:t>
      </w:r>
      <w:r w:rsidR="007049BA">
        <w:rPr>
          <w:rFonts w:hint="eastAsia"/>
        </w:rPr>
        <w:t>2</w:t>
      </w:r>
      <w:r>
        <w:rPr>
          <w:rFonts w:hint="eastAsia"/>
        </w:rPr>
        <w:t>.7对经费开支的影响</w:t>
      </w:r>
      <w:bookmarkEnd w:id="85"/>
      <w:bookmarkEnd w:id="86"/>
    </w:p>
    <w:p w14:paraId="6F15127D" w14:textId="33F63B17" w:rsidR="00233D15" w:rsidRDefault="007B0799" w:rsidP="00233D15">
      <w:pPr>
        <w:pStyle w:val="a7"/>
        <w:spacing w:after="0"/>
        <w:ind w:firstLine="420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开发人员工资，每人每月12</w:t>
      </w:r>
      <w:r>
        <w:rPr>
          <w:rFonts w:ascii="宋体" w:hAnsi="宋体"/>
        </w:rPr>
        <w:t>k</w:t>
      </w:r>
    </w:p>
    <w:p w14:paraId="0845B368" w14:textId="13CEF609" w:rsidR="007B0799" w:rsidRDefault="007B0799" w:rsidP="00233D15">
      <w:pPr>
        <w:pStyle w:val="a7"/>
        <w:spacing w:after="0"/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服务器等硬件设备：每月1</w:t>
      </w:r>
      <w:r>
        <w:rPr>
          <w:rFonts w:ascii="宋体" w:hAnsi="宋体"/>
        </w:rPr>
        <w:t>k</w:t>
      </w:r>
    </w:p>
    <w:p w14:paraId="05C16EF2" w14:textId="21558326" w:rsidR="007B0799" w:rsidRDefault="007B0799" w:rsidP="00233D15">
      <w:pPr>
        <w:pStyle w:val="a7"/>
        <w:spacing w:after="0"/>
        <w:ind w:firstLine="420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系统维护和运维：每月1</w:t>
      </w:r>
      <w:r>
        <w:rPr>
          <w:rFonts w:ascii="宋体" w:hAnsi="宋体"/>
        </w:rPr>
        <w:t>k</w:t>
      </w:r>
    </w:p>
    <w:p w14:paraId="16733714" w14:textId="2B77890D" w:rsidR="00233D15" w:rsidRDefault="00233D15" w:rsidP="00233D15">
      <w:pPr>
        <w:pStyle w:val="3"/>
      </w:pPr>
      <w:bookmarkStart w:id="87" w:name="_Toc510240561"/>
      <w:bookmarkStart w:id="88" w:name="_Toc92043442"/>
      <w:r>
        <w:rPr>
          <w:rFonts w:hint="eastAsia"/>
        </w:rPr>
        <w:t>4.</w:t>
      </w:r>
      <w:r w:rsidR="007049BA">
        <w:rPr>
          <w:rFonts w:hint="eastAsia"/>
        </w:rPr>
        <w:t>2</w:t>
      </w:r>
      <w:r>
        <w:rPr>
          <w:rFonts w:hint="eastAsia"/>
        </w:rPr>
        <w:t>.8技术可行性</w:t>
      </w:r>
      <w:bookmarkEnd w:id="81"/>
      <w:r>
        <w:rPr>
          <w:rFonts w:hint="eastAsia"/>
        </w:rPr>
        <w:t>评价</w:t>
      </w:r>
      <w:bookmarkEnd w:id="87"/>
      <w:bookmarkEnd w:id="88"/>
    </w:p>
    <w:p w14:paraId="5D14C2DF" w14:textId="44D3C406" w:rsidR="00233D15" w:rsidRDefault="00233D15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技术条件方面的可行性</w:t>
      </w:r>
      <w:r w:rsidR="007B0799">
        <w:rPr>
          <w:rFonts w:ascii="宋体" w:hAnsi="宋体" w:hint="eastAsia"/>
        </w:rPr>
        <w:t>：</w:t>
      </w:r>
    </w:p>
    <w:p w14:paraId="0084BF3B" w14:textId="1F65B3F6" w:rsidR="00233D15" w:rsidRDefault="00233D15" w:rsidP="00233D15">
      <w:pPr>
        <w:numPr>
          <w:ilvl w:val="0"/>
          <w:numId w:val="7"/>
        </w:numPr>
        <w:rPr>
          <w:rFonts w:ascii="宋体" w:hAnsi="宋体"/>
        </w:rPr>
      </w:pPr>
      <w:r>
        <w:rPr>
          <w:rFonts w:ascii="宋体" w:hAnsi="宋体" w:hint="eastAsia"/>
        </w:rPr>
        <w:t>在限制条件下，功能目标能达到</w:t>
      </w:r>
    </w:p>
    <w:p w14:paraId="7FA8E238" w14:textId="1BB5B6F1" w:rsidR="00233D15" w:rsidRDefault="00233D15" w:rsidP="00233D15">
      <w:pPr>
        <w:numPr>
          <w:ilvl w:val="0"/>
          <w:numId w:val="7"/>
        </w:numPr>
        <w:rPr>
          <w:rFonts w:ascii="宋体" w:hAnsi="宋体"/>
        </w:rPr>
      </w:pPr>
      <w:r>
        <w:rPr>
          <w:rFonts w:ascii="宋体" w:hAnsi="宋体" w:hint="eastAsia"/>
        </w:rPr>
        <w:t>利用现有的技术，功能目标能实现</w:t>
      </w:r>
    </w:p>
    <w:p w14:paraId="0CFB697F" w14:textId="3C376554" w:rsidR="00233D15" w:rsidRDefault="00233D15" w:rsidP="00233D15">
      <w:pPr>
        <w:numPr>
          <w:ilvl w:val="0"/>
          <w:numId w:val="7"/>
        </w:numPr>
        <w:rPr>
          <w:rFonts w:ascii="宋体" w:hAnsi="宋体"/>
        </w:rPr>
      </w:pPr>
      <w:r>
        <w:rPr>
          <w:rFonts w:ascii="宋体" w:hAnsi="宋体" w:hint="eastAsia"/>
        </w:rPr>
        <w:t>开发人员的数量和质量能满足</w:t>
      </w:r>
      <w:r w:rsidR="007B0799">
        <w:rPr>
          <w:rFonts w:ascii="宋体" w:hAnsi="宋体" w:hint="eastAsia"/>
        </w:rPr>
        <w:t>系统开发需求</w:t>
      </w:r>
    </w:p>
    <w:p w14:paraId="240AE26A" w14:textId="680DE8DD" w:rsidR="00233D15" w:rsidRDefault="00233D15" w:rsidP="00233D15">
      <w:pPr>
        <w:numPr>
          <w:ilvl w:val="0"/>
          <w:numId w:val="7"/>
        </w:numPr>
        <w:rPr>
          <w:rFonts w:ascii="宋体" w:hAnsi="宋体"/>
        </w:rPr>
      </w:pPr>
      <w:r>
        <w:rPr>
          <w:rFonts w:ascii="宋体" w:hAnsi="宋体" w:hint="eastAsia"/>
        </w:rPr>
        <w:t>在规定的期限内，开发能完成</w:t>
      </w:r>
    </w:p>
    <w:p w14:paraId="509CB59A" w14:textId="77777777" w:rsidR="00233D15" w:rsidRDefault="00233D15" w:rsidP="00233D15">
      <w:pPr>
        <w:pStyle w:val="1"/>
        <w:tabs>
          <w:tab w:val="left" w:pos="0"/>
        </w:tabs>
        <w:ind w:leftChars="-1" w:left="-2" w:firstLine="1"/>
        <w:rPr>
          <w:rFonts w:ascii="宋体" w:hAnsi="宋体"/>
          <w:sz w:val="28"/>
        </w:rPr>
      </w:pPr>
      <w:bookmarkStart w:id="89" w:name="_Toc510240562"/>
      <w:bookmarkStart w:id="90" w:name="_Toc510347438"/>
      <w:bookmarkStart w:id="91" w:name="_Toc520177666"/>
      <w:bookmarkStart w:id="92" w:name="_Toc520621438"/>
      <w:bookmarkStart w:id="93" w:name="_Toc520621723"/>
      <w:bookmarkStart w:id="94" w:name="_Toc530218627"/>
      <w:bookmarkStart w:id="95" w:name="_Toc92043443"/>
      <w:r>
        <w:rPr>
          <w:rFonts w:ascii="宋体" w:hAnsi="宋体" w:hint="eastAsia"/>
          <w:sz w:val="28"/>
        </w:rPr>
        <w:t>5. 投资及效益分析</w:t>
      </w:r>
      <w:bookmarkEnd w:id="89"/>
      <w:bookmarkEnd w:id="90"/>
      <w:bookmarkEnd w:id="91"/>
      <w:bookmarkEnd w:id="92"/>
      <w:bookmarkEnd w:id="93"/>
      <w:bookmarkEnd w:id="94"/>
      <w:bookmarkEnd w:id="95"/>
    </w:p>
    <w:p w14:paraId="566CCB88" w14:textId="3DA7D3F1" w:rsidR="00233D15" w:rsidRPr="005B7830" w:rsidRDefault="00233D15" w:rsidP="005B7830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96" w:name="_Toc427027995"/>
      <w:bookmarkStart w:id="97" w:name="_Toc510240563"/>
      <w:bookmarkStart w:id="98" w:name="_Toc92043444"/>
      <w:r>
        <w:rPr>
          <w:rFonts w:ascii="宋体" w:eastAsia="宋体" w:hAnsi="宋体" w:hint="eastAsia"/>
          <w:sz w:val="24"/>
        </w:rPr>
        <w:t>5.1支出</w:t>
      </w:r>
      <w:bookmarkEnd w:id="96"/>
      <w:bookmarkEnd w:id="97"/>
      <w:bookmarkEnd w:id="98"/>
    </w:p>
    <w:p w14:paraId="09AD781C" w14:textId="68408B51" w:rsidR="00233D15" w:rsidRDefault="00233D15" w:rsidP="00740015">
      <w:pPr>
        <w:pStyle w:val="3"/>
      </w:pPr>
      <w:bookmarkStart w:id="99" w:name="_Toc427027996"/>
      <w:bookmarkStart w:id="100" w:name="_Toc510240564"/>
      <w:bookmarkStart w:id="101" w:name="_Toc9204344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5.1.1</w:t>
        </w:r>
      </w:smartTag>
      <w:r>
        <w:rPr>
          <w:rFonts w:hint="eastAsia"/>
        </w:rPr>
        <w:t>基建投资</w:t>
      </w:r>
      <w:bookmarkEnd w:id="99"/>
      <w:bookmarkEnd w:id="100"/>
      <w:bookmarkEnd w:id="101"/>
    </w:p>
    <w:p w14:paraId="7651C991" w14:textId="3161C5A3" w:rsidR="00233D15" w:rsidRDefault="00A462D8" w:rsidP="00A462D8">
      <w:pPr>
        <w:numPr>
          <w:ilvl w:val="0"/>
          <w:numId w:val="8"/>
        </w:numPr>
        <w:rPr>
          <w:rFonts w:ascii="宋体" w:hAnsi="宋体"/>
        </w:rPr>
      </w:pPr>
      <w:r>
        <w:rPr>
          <w:rFonts w:ascii="宋体" w:hAnsi="宋体" w:hint="eastAsia"/>
        </w:rPr>
        <w:t>开发人员设备</w:t>
      </w:r>
      <w:r w:rsidR="00CA2552">
        <w:rPr>
          <w:rFonts w:ascii="宋体" w:hAnsi="宋体" w:hint="eastAsia"/>
        </w:rPr>
        <w:t>：</w:t>
      </w:r>
      <w:r w:rsidR="00CA2552">
        <w:rPr>
          <w:rFonts w:ascii="宋体" w:hAnsi="宋体"/>
        </w:rPr>
        <w:t>20k(RMB)</w:t>
      </w:r>
    </w:p>
    <w:p w14:paraId="53A98E31" w14:textId="59E21196" w:rsidR="00A462D8" w:rsidRDefault="00A462D8" w:rsidP="00A462D8">
      <w:pPr>
        <w:numPr>
          <w:ilvl w:val="0"/>
          <w:numId w:val="8"/>
        </w:numPr>
        <w:rPr>
          <w:rFonts w:ascii="宋体" w:hAnsi="宋体"/>
        </w:rPr>
      </w:pPr>
      <w:r>
        <w:rPr>
          <w:rFonts w:ascii="宋体" w:hAnsi="宋体" w:hint="eastAsia"/>
        </w:rPr>
        <w:t>测试环境与设备</w:t>
      </w:r>
      <w:r w:rsidR="00CA2552">
        <w:rPr>
          <w:rFonts w:ascii="宋体" w:hAnsi="宋体" w:hint="eastAsia"/>
        </w:rPr>
        <w:t>:</w:t>
      </w:r>
      <w:r w:rsidR="00CA2552">
        <w:rPr>
          <w:rFonts w:ascii="宋体" w:hAnsi="宋体"/>
        </w:rPr>
        <w:t xml:space="preserve"> 6k(RMB)</w:t>
      </w:r>
    </w:p>
    <w:p w14:paraId="66054102" w14:textId="6745237C" w:rsidR="00A462D8" w:rsidRPr="00A462D8" w:rsidRDefault="00A462D8" w:rsidP="00A462D8">
      <w:pPr>
        <w:numPr>
          <w:ilvl w:val="0"/>
          <w:numId w:val="8"/>
        </w:numPr>
        <w:rPr>
          <w:rFonts w:ascii="宋体" w:hAnsi="宋体"/>
        </w:rPr>
      </w:pPr>
      <w:r>
        <w:rPr>
          <w:rFonts w:ascii="宋体" w:hAnsi="宋体" w:hint="eastAsia"/>
        </w:rPr>
        <w:t>数据库软件</w:t>
      </w:r>
      <w:r w:rsidR="00CA2552">
        <w:rPr>
          <w:rFonts w:ascii="宋体" w:hAnsi="宋体" w:hint="eastAsia"/>
        </w:rPr>
        <w:t>:</w:t>
      </w:r>
      <w:r w:rsidR="00CA2552">
        <w:rPr>
          <w:rFonts w:ascii="宋体" w:hAnsi="宋体"/>
        </w:rPr>
        <w:t xml:space="preserve"> 1K(RMB)</w:t>
      </w:r>
    </w:p>
    <w:p w14:paraId="5924392D" w14:textId="1F010FB1" w:rsidR="00233D15" w:rsidRDefault="00233D15" w:rsidP="00C0699A">
      <w:pPr>
        <w:pStyle w:val="3"/>
      </w:pPr>
      <w:bookmarkStart w:id="102" w:name="_Toc427027997"/>
      <w:bookmarkStart w:id="103" w:name="_Toc510240565"/>
      <w:bookmarkStart w:id="104" w:name="_Toc9204344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lastRenderedPageBreak/>
          <w:t>5.1.2</w:t>
        </w:r>
      </w:smartTag>
      <w:r>
        <w:rPr>
          <w:rFonts w:hint="eastAsia"/>
        </w:rPr>
        <w:t>经常性支出</w:t>
      </w:r>
      <w:bookmarkEnd w:id="102"/>
      <w:bookmarkEnd w:id="103"/>
      <w:bookmarkEnd w:id="104"/>
    </w:p>
    <w:p w14:paraId="5DB25CFF" w14:textId="34833CC8" w:rsidR="00233D15" w:rsidRDefault="00A462D8" w:rsidP="00233D15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服务器</w:t>
      </w:r>
      <w:r w:rsidR="00233D15">
        <w:rPr>
          <w:rFonts w:ascii="宋体" w:hAnsi="宋体" w:hint="eastAsia"/>
        </w:rPr>
        <w:t>租金和维护费用</w:t>
      </w:r>
    </w:p>
    <w:p w14:paraId="1EA680D3" w14:textId="77777777" w:rsidR="00233D15" w:rsidRDefault="00233D15" w:rsidP="00233D15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软件的租金和维护费用</w:t>
      </w:r>
    </w:p>
    <w:p w14:paraId="74A8DE7D" w14:textId="77777777" w:rsidR="00233D15" w:rsidRDefault="00233D15" w:rsidP="00233D15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数据通讯方面的租金和维护费用</w:t>
      </w:r>
    </w:p>
    <w:p w14:paraId="108525D2" w14:textId="09EA7AF7" w:rsidR="00233D15" w:rsidRPr="00A462D8" w:rsidRDefault="00233D15" w:rsidP="00A462D8"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 w:hint="eastAsia"/>
        </w:rPr>
        <w:t>人员的工资</w:t>
      </w:r>
    </w:p>
    <w:p w14:paraId="389A2952" w14:textId="3EC652AA" w:rsidR="00233D15" w:rsidRPr="00A462D8" w:rsidRDefault="00233D15" w:rsidP="00A462D8">
      <w:pPr>
        <w:ind w:left="840"/>
        <w:rPr>
          <w:rFonts w:ascii="宋体" w:hAnsi="宋体"/>
        </w:rPr>
      </w:pPr>
    </w:p>
    <w:p w14:paraId="4235FE28" w14:textId="44AFD414" w:rsidR="00233D15" w:rsidRPr="00A462D8" w:rsidRDefault="00233D15" w:rsidP="00C0699A">
      <w:pPr>
        <w:pStyle w:val="3"/>
      </w:pPr>
      <w:bookmarkStart w:id="105" w:name="_Toc510240566"/>
      <w:bookmarkStart w:id="106" w:name="_Toc427027999"/>
      <w:bookmarkStart w:id="107" w:name="_Toc9204344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5.1.3</w:t>
        </w:r>
      </w:smartTag>
      <w:r>
        <w:rPr>
          <w:rFonts w:hint="eastAsia"/>
        </w:rPr>
        <w:t>其他一次性支出</w:t>
      </w:r>
      <w:bookmarkEnd w:id="105"/>
      <w:bookmarkEnd w:id="107"/>
    </w:p>
    <w:p w14:paraId="7B15424F" w14:textId="517572AE" w:rsidR="00233D15" w:rsidRDefault="00233D15" w:rsidP="00A462D8">
      <w:pPr>
        <w:pStyle w:val="a7"/>
        <w:numPr>
          <w:ilvl w:val="0"/>
          <w:numId w:val="10"/>
        </w:numPr>
        <w:spacing w:after="0"/>
        <w:rPr>
          <w:rFonts w:ascii="宋体" w:hAnsi="宋体"/>
        </w:rPr>
      </w:pPr>
      <w:r>
        <w:rPr>
          <w:rFonts w:ascii="宋体" w:hAnsi="宋体" w:hint="eastAsia"/>
        </w:rPr>
        <w:t>数据库的建立</w:t>
      </w:r>
    </w:p>
    <w:p w14:paraId="21BD6CC8" w14:textId="2867CFD8" w:rsidR="00A462D8" w:rsidRDefault="00A462D8" w:rsidP="00A462D8">
      <w:pPr>
        <w:pStyle w:val="a7"/>
        <w:numPr>
          <w:ilvl w:val="0"/>
          <w:numId w:val="10"/>
        </w:numPr>
        <w:spacing w:after="0"/>
        <w:rPr>
          <w:rFonts w:ascii="宋体" w:hAnsi="宋体"/>
        </w:rPr>
      </w:pPr>
      <w:r>
        <w:rPr>
          <w:rFonts w:ascii="宋体" w:hAnsi="宋体" w:hint="eastAsia"/>
        </w:rPr>
        <w:t>开发人员组织费用</w:t>
      </w:r>
    </w:p>
    <w:p w14:paraId="319D5D5F" w14:textId="2B063425" w:rsidR="00C0699A" w:rsidRPr="00A462D8" w:rsidRDefault="00C0699A" w:rsidP="00A462D8">
      <w:pPr>
        <w:pStyle w:val="a7"/>
        <w:numPr>
          <w:ilvl w:val="0"/>
          <w:numId w:val="10"/>
        </w:numPr>
        <w:spacing w:after="0"/>
        <w:rPr>
          <w:rFonts w:ascii="宋体" w:hAnsi="宋体"/>
        </w:rPr>
      </w:pPr>
      <w:r>
        <w:rPr>
          <w:rFonts w:ascii="宋体" w:hAnsi="宋体" w:hint="eastAsia"/>
        </w:rPr>
        <w:t>团队会议讨论等活动中涉及的必要开销</w:t>
      </w:r>
    </w:p>
    <w:p w14:paraId="0B4531A7" w14:textId="3A04CB71" w:rsidR="00A462D8" w:rsidRPr="00FA0E56" w:rsidRDefault="00233D15" w:rsidP="00FA0E56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108" w:name="_Toc510240567"/>
      <w:bookmarkStart w:id="109" w:name="_Toc92043448"/>
      <w:r>
        <w:rPr>
          <w:rFonts w:ascii="宋体" w:eastAsia="宋体" w:hAnsi="宋体" w:hint="eastAsia"/>
          <w:sz w:val="24"/>
        </w:rPr>
        <w:t>5.2收益</w:t>
      </w:r>
      <w:bookmarkEnd w:id="106"/>
      <w:bookmarkEnd w:id="108"/>
      <w:bookmarkEnd w:id="109"/>
    </w:p>
    <w:p w14:paraId="572107AF" w14:textId="42919059" w:rsidR="00233D15" w:rsidRDefault="00233D15" w:rsidP="00F231B7">
      <w:pPr>
        <w:pStyle w:val="3"/>
      </w:pPr>
      <w:bookmarkStart w:id="110" w:name="_Toc427028000"/>
      <w:bookmarkStart w:id="111" w:name="_Toc510240568"/>
      <w:bookmarkStart w:id="112" w:name="_Toc9204344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5.2.1</w:t>
        </w:r>
      </w:smartTag>
      <w:r>
        <w:rPr>
          <w:rFonts w:hint="eastAsia"/>
        </w:rPr>
        <w:t>一次性的收益</w:t>
      </w:r>
      <w:bookmarkEnd w:id="110"/>
      <w:bookmarkEnd w:id="111"/>
      <w:bookmarkEnd w:id="112"/>
    </w:p>
    <w:p w14:paraId="1F922A78" w14:textId="13994F9B" w:rsidR="00B63FEA" w:rsidRDefault="00B63FEA" w:rsidP="00233D15"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 w:hint="eastAsia"/>
        </w:rPr>
        <w:t>项目交付时甲方的付款收益</w:t>
      </w:r>
    </w:p>
    <w:p w14:paraId="4D78A94B" w14:textId="13A7AF17" w:rsidR="00233D15" w:rsidRDefault="00233D15" w:rsidP="00F231B7">
      <w:pPr>
        <w:rPr>
          <w:rFonts w:ascii="宋体" w:hAnsi="宋体"/>
        </w:rPr>
      </w:pPr>
    </w:p>
    <w:p w14:paraId="07EF9052" w14:textId="7CF96EC3" w:rsidR="00233D15" w:rsidRDefault="00233D15" w:rsidP="00F231B7">
      <w:pPr>
        <w:pStyle w:val="3"/>
      </w:pPr>
      <w:bookmarkStart w:id="113" w:name="_Toc510240569"/>
      <w:bookmarkStart w:id="114" w:name="_Toc9204345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5.2.2</w:t>
        </w:r>
      </w:smartTag>
      <w:r>
        <w:rPr>
          <w:rFonts w:hint="eastAsia"/>
        </w:rPr>
        <w:t>经常性收益</w:t>
      </w:r>
      <w:bookmarkEnd w:id="113"/>
      <w:bookmarkEnd w:id="114"/>
    </w:p>
    <w:p w14:paraId="542413B5" w14:textId="469B0862" w:rsidR="00D856F5" w:rsidRDefault="00D856F5" w:rsidP="00D856F5">
      <w:pPr>
        <w:pStyle w:val="ac"/>
        <w:numPr>
          <w:ilvl w:val="0"/>
          <w:numId w:val="17"/>
        </w:numPr>
        <w:ind w:firstLineChars="0"/>
        <w:rPr>
          <w:rFonts w:ascii="宋体" w:hAnsi="宋体"/>
        </w:rPr>
      </w:pPr>
      <w:r w:rsidRPr="00D856F5">
        <w:rPr>
          <w:rFonts w:ascii="宋体" w:hAnsi="宋体" w:hint="eastAsia"/>
        </w:rPr>
        <w:t>线上平台的广告收益</w:t>
      </w:r>
    </w:p>
    <w:p w14:paraId="449D68D3" w14:textId="34D256F1" w:rsidR="00D856F5" w:rsidRPr="00D856F5" w:rsidRDefault="00D856F5" w:rsidP="00D856F5">
      <w:pPr>
        <w:pStyle w:val="ac"/>
        <w:numPr>
          <w:ilvl w:val="0"/>
          <w:numId w:val="1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来自用户购买增值服务的收益</w:t>
      </w:r>
    </w:p>
    <w:p w14:paraId="3FF53709" w14:textId="5CF3E248" w:rsidR="00233D15" w:rsidRPr="00D856F5" w:rsidRDefault="00D856F5" w:rsidP="00D856F5">
      <w:pPr>
        <w:pStyle w:val="ac"/>
        <w:numPr>
          <w:ilvl w:val="0"/>
          <w:numId w:val="17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投资人的投资收益 </w:t>
      </w:r>
    </w:p>
    <w:p w14:paraId="3D4D24AB" w14:textId="77777777" w:rsidR="00233D15" w:rsidRDefault="00233D15" w:rsidP="00233D15">
      <w:pPr>
        <w:pStyle w:val="3"/>
      </w:pPr>
      <w:bookmarkStart w:id="115" w:name="_Toc510240572"/>
      <w:bookmarkStart w:id="116" w:name="_Toc9204345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5.2.5</w:t>
        </w:r>
      </w:smartTag>
      <w:r>
        <w:rPr>
          <w:rFonts w:hint="eastAsia"/>
        </w:rPr>
        <w:t>投资回收周期</w:t>
      </w:r>
      <w:bookmarkEnd w:id="115"/>
      <w:bookmarkEnd w:id="116"/>
    </w:p>
    <w:p w14:paraId="53848A23" w14:textId="39DA0620" w:rsidR="00233D15" w:rsidRDefault="00D856F5" w:rsidP="00233D1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受上线后用户数量的影响较大。预计</w:t>
      </w:r>
      <w:r w:rsidR="00FA0E56">
        <w:rPr>
          <w:rFonts w:ascii="宋体" w:hAnsi="宋体" w:hint="eastAsia"/>
        </w:rPr>
        <w:t>半年</w:t>
      </w:r>
      <w:r>
        <w:rPr>
          <w:rFonts w:ascii="宋体" w:hAnsi="宋体" w:hint="eastAsia"/>
        </w:rPr>
        <w:t>时间左右。</w:t>
      </w:r>
    </w:p>
    <w:p w14:paraId="0639889A" w14:textId="0692B7FF" w:rsidR="00233D15" w:rsidRDefault="00233D15" w:rsidP="00E06B51">
      <w:pPr>
        <w:pStyle w:val="3"/>
      </w:pPr>
      <w:bookmarkStart w:id="117" w:name="_Toc510240573"/>
      <w:bookmarkStart w:id="118" w:name="_Toc9204345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5.2.6</w:t>
        </w:r>
      </w:smartTag>
      <w:r>
        <w:rPr>
          <w:rFonts w:hint="eastAsia"/>
        </w:rPr>
        <w:t>敏感性分析</w:t>
      </w:r>
      <w:bookmarkEnd w:id="117"/>
      <w:bookmarkEnd w:id="118"/>
    </w:p>
    <w:p w14:paraId="1D2C277B" w14:textId="022DCFC0" w:rsidR="00D856F5" w:rsidRPr="00D856F5" w:rsidRDefault="00D856F5" w:rsidP="00D856F5">
      <w:pPr>
        <w:pStyle w:val="ac"/>
        <w:numPr>
          <w:ilvl w:val="0"/>
          <w:numId w:val="18"/>
        </w:numPr>
        <w:ind w:firstLineChars="0"/>
        <w:rPr>
          <w:rFonts w:ascii="宋体" w:hAnsi="宋体"/>
        </w:rPr>
      </w:pPr>
      <w:r w:rsidRPr="00D856F5">
        <w:rPr>
          <w:rFonts w:ascii="宋体" w:hAnsi="宋体" w:hint="eastAsia"/>
        </w:rPr>
        <w:t>当用户数量增加至服务器响应速度受影响时，需要升级服务器，花费额外</w:t>
      </w:r>
      <w:r w:rsidR="004F402D">
        <w:rPr>
          <w:rFonts w:ascii="宋体" w:hAnsi="宋体" w:hint="eastAsia"/>
        </w:rPr>
        <w:t>支出</w:t>
      </w:r>
      <w:r w:rsidRPr="00D856F5">
        <w:rPr>
          <w:rFonts w:ascii="宋体" w:hAnsi="宋体" w:hint="eastAsia"/>
        </w:rPr>
        <w:t>。</w:t>
      </w:r>
    </w:p>
    <w:p w14:paraId="5D5F2321" w14:textId="6C4BD9D4" w:rsidR="00D856F5" w:rsidRPr="00D856F5" w:rsidRDefault="004F402D" w:rsidP="00D856F5">
      <w:pPr>
        <w:pStyle w:val="ac"/>
        <w:numPr>
          <w:ilvl w:val="0"/>
          <w:numId w:val="1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可以遭到不可预期的网络攻击，届时需要紧急修复或启用备用系统等，花费额外支出</w:t>
      </w:r>
    </w:p>
    <w:p w14:paraId="1C5F46B8" w14:textId="6A9D5DA6" w:rsidR="00233D15" w:rsidRPr="005159E6" w:rsidRDefault="00233D15" w:rsidP="005159E6">
      <w:pPr>
        <w:pStyle w:val="1"/>
        <w:tabs>
          <w:tab w:val="left" w:pos="0"/>
        </w:tabs>
        <w:ind w:leftChars="-1" w:left="-2" w:firstLine="1"/>
        <w:rPr>
          <w:rFonts w:ascii="宋体" w:hAnsi="宋体"/>
          <w:sz w:val="28"/>
        </w:rPr>
      </w:pPr>
      <w:bookmarkStart w:id="119" w:name="_Toc427028002"/>
      <w:bookmarkStart w:id="120" w:name="_Toc510240574"/>
      <w:bookmarkStart w:id="121" w:name="_Toc510347439"/>
      <w:bookmarkStart w:id="122" w:name="_Toc520177667"/>
      <w:bookmarkStart w:id="123" w:name="_Toc520621439"/>
      <w:bookmarkStart w:id="124" w:name="_Toc520621724"/>
      <w:bookmarkStart w:id="125" w:name="_Toc530218628"/>
      <w:bookmarkStart w:id="126" w:name="_Toc92043453"/>
      <w:r>
        <w:rPr>
          <w:rFonts w:ascii="宋体" w:hAnsi="宋体" w:hint="eastAsia"/>
          <w:sz w:val="28"/>
        </w:rPr>
        <w:t>6. 社会因素方面的可行性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1BB2EA0E" w14:textId="784054CC" w:rsidR="004F402D" w:rsidRDefault="004F402D" w:rsidP="004F402D">
      <w:pPr>
        <w:pStyle w:val="a0"/>
        <w:numPr>
          <w:ilvl w:val="0"/>
          <w:numId w:val="19"/>
        </w:numPr>
        <w:ind w:firstLineChars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作为线上问答平台，主要用于信息传播，对社会运行影响较小。</w:t>
      </w:r>
    </w:p>
    <w:p w14:paraId="59508F48" w14:textId="21F164FB" w:rsidR="004F402D" w:rsidRPr="00EF4D06" w:rsidRDefault="004F402D" w:rsidP="00EF4D06">
      <w:pPr>
        <w:pStyle w:val="a0"/>
        <w:numPr>
          <w:ilvl w:val="0"/>
          <w:numId w:val="19"/>
        </w:numPr>
        <w:ind w:firstLineChars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对于社会舆论，有一定影响，但可以通过监管等方式，避免可能会造成不好影响的舆论。</w:t>
      </w:r>
    </w:p>
    <w:p w14:paraId="4AC87D64" w14:textId="38014342" w:rsidR="00233D15" w:rsidRPr="005159E6" w:rsidRDefault="00233D15" w:rsidP="005159E6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127" w:name="_Toc427028003"/>
      <w:bookmarkStart w:id="128" w:name="_Toc510240575"/>
      <w:bookmarkStart w:id="129" w:name="_Toc92043454"/>
      <w:r>
        <w:rPr>
          <w:rFonts w:ascii="宋体" w:eastAsia="宋体" w:hAnsi="宋体" w:hint="eastAsia"/>
          <w:sz w:val="24"/>
        </w:rPr>
        <w:t>6.1法律</w:t>
      </w:r>
      <w:bookmarkEnd w:id="127"/>
      <w:r>
        <w:rPr>
          <w:rFonts w:ascii="宋体" w:eastAsia="宋体" w:hAnsi="宋体" w:hint="eastAsia"/>
          <w:sz w:val="24"/>
        </w:rPr>
        <w:t>因素</w:t>
      </w:r>
      <w:bookmarkEnd w:id="128"/>
      <w:bookmarkEnd w:id="129"/>
    </w:p>
    <w:p w14:paraId="067EA392" w14:textId="36A327E4" w:rsidR="00EF4D06" w:rsidRPr="00EF4D06" w:rsidRDefault="00EF4D06" w:rsidP="00EF4D06">
      <w:pPr>
        <w:pStyle w:val="ac"/>
        <w:numPr>
          <w:ilvl w:val="0"/>
          <w:numId w:val="20"/>
        </w:numPr>
        <w:tabs>
          <w:tab w:val="left" w:pos="720"/>
        </w:tabs>
        <w:ind w:firstLineChars="0"/>
        <w:rPr>
          <w:rFonts w:ascii="宋体" w:hAnsi="宋体"/>
        </w:rPr>
      </w:pPr>
      <w:r w:rsidRPr="00EF4D06">
        <w:rPr>
          <w:rFonts w:ascii="宋体" w:hAnsi="宋体" w:hint="eastAsia"/>
        </w:rPr>
        <w:t>系统为自主开发，所需技术和资源均为免费资源或已购的付费资源，不存在侵权</w:t>
      </w:r>
      <w:r>
        <w:rPr>
          <w:rFonts w:ascii="宋体" w:hAnsi="宋体" w:hint="eastAsia"/>
        </w:rPr>
        <w:t>等</w:t>
      </w:r>
      <w:r w:rsidRPr="00EF4D06">
        <w:rPr>
          <w:rFonts w:ascii="宋体" w:hAnsi="宋体" w:hint="eastAsia"/>
        </w:rPr>
        <w:t>的问题。</w:t>
      </w:r>
    </w:p>
    <w:p w14:paraId="6A52B334" w14:textId="2C3E3417" w:rsidR="00EF4D06" w:rsidRPr="00EF4D06" w:rsidRDefault="00EF4D06" w:rsidP="00EF4D06">
      <w:pPr>
        <w:pStyle w:val="ac"/>
        <w:numPr>
          <w:ilvl w:val="0"/>
          <w:numId w:val="20"/>
        </w:numPr>
        <w:tabs>
          <w:tab w:val="left" w:pos="720"/>
        </w:tabs>
        <w:ind w:firstLineChars="0"/>
        <w:rPr>
          <w:rFonts w:ascii="宋体" w:hAnsi="宋体"/>
        </w:rPr>
      </w:pPr>
      <w:r>
        <w:rPr>
          <w:rFonts w:ascii="宋体" w:hAnsi="宋体" w:hint="eastAsia"/>
        </w:rPr>
        <w:t>对于线上平台中用户的问答内容，系统没有所有权，不构成侵权等问题。</w:t>
      </w:r>
    </w:p>
    <w:p w14:paraId="1633D473" w14:textId="6C435FB7" w:rsidR="00233D15" w:rsidRPr="00757B13" w:rsidRDefault="00233D15" w:rsidP="00757B13">
      <w:pPr>
        <w:pStyle w:val="2"/>
        <w:numPr>
          <w:ilvl w:val="0"/>
          <w:numId w:val="0"/>
        </w:numPr>
        <w:rPr>
          <w:rFonts w:ascii="宋体" w:eastAsia="宋体" w:hAnsi="宋体"/>
          <w:sz w:val="24"/>
        </w:rPr>
      </w:pPr>
      <w:bookmarkStart w:id="130" w:name="_Toc427028004"/>
      <w:bookmarkStart w:id="131" w:name="_Toc510240576"/>
      <w:bookmarkStart w:id="132" w:name="_Toc92043455"/>
      <w:r>
        <w:rPr>
          <w:rFonts w:ascii="宋体" w:eastAsia="宋体" w:hAnsi="宋体" w:hint="eastAsia"/>
          <w:sz w:val="24"/>
        </w:rPr>
        <w:lastRenderedPageBreak/>
        <w:t>6.2用户使用可行性</w:t>
      </w:r>
      <w:bookmarkEnd w:id="130"/>
      <w:bookmarkEnd w:id="131"/>
      <w:bookmarkEnd w:id="132"/>
    </w:p>
    <w:p w14:paraId="4DA8A0AF" w14:textId="08999EE7" w:rsidR="00EF4D06" w:rsidRDefault="00EF4D06" w:rsidP="00233D15">
      <w:pPr>
        <w:pStyle w:val="30"/>
        <w:ind w:firstLine="36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a</w:t>
      </w:r>
      <w:r>
        <w:rPr>
          <w:rFonts w:ascii="宋体" w:hAnsi="宋体"/>
          <w:sz w:val="21"/>
        </w:rPr>
        <w:t>)</w:t>
      </w:r>
      <w:r>
        <w:rPr>
          <w:rFonts w:ascii="宋体" w:hAnsi="宋体" w:hint="eastAsia"/>
          <w:sz w:val="21"/>
        </w:rPr>
        <w:t>该系统使用简单方便，对用户没有额外需求。</w:t>
      </w:r>
    </w:p>
    <w:p w14:paraId="45974B6C" w14:textId="4234B011" w:rsidR="00233D15" w:rsidRPr="007A1396" w:rsidRDefault="00233D15" w:rsidP="007A1396">
      <w:pPr>
        <w:pStyle w:val="1"/>
        <w:tabs>
          <w:tab w:val="left" w:pos="0"/>
        </w:tabs>
        <w:ind w:leftChars="-1" w:left="-2" w:firstLine="1"/>
        <w:rPr>
          <w:rFonts w:ascii="宋体" w:hAnsi="宋体"/>
          <w:sz w:val="28"/>
        </w:rPr>
      </w:pPr>
      <w:bookmarkStart w:id="133" w:name="_Toc510240577"/>
      <w:bookmarkStart w:id="134" w:name="_Toc510347440"/>
      <w:bookmarkStart w:id="135" w:name="_Toc520177668"/>
      <w:bookmarkStart w:id="136" w:name="_Toc520621440"/>
      <w:bookmarkStart w:id="137" w:name="_Toc520621725"/>
      <w:bookmarkStart w:id="138" w:name="_Toc530218629"/>
      <w:bookmarkStart w:id="139" w:name="_Toc427028008"/>
      <w:bookmarkStart w:id="140" w:name="_Toc92043456"/>
      <w:r>
        <w:rPr>
          <w:rFonts w:ascii="宋体" w:hAnsi="宋体" w:hint="eastAsia"/>
          <w:sz w:val="28"/>
        </w:rPr>
        <w:t>7. 其他可供选择的方案</w:t>
      </w:r>
      <w:bookmarkEnd w:id="133"/>
      <w:bookmarkEnd w:id="134"/>
      <w:bookmarkEnd w:id="135"/>
      <w:bookmarkEnd w:id="136"/>
      <w:bookmarkEnd w:id="137"/>
      <w:bookmarkEnd w:id="138"/>
      <w:bookmarkEnd w:id="140"/>
    </w:p>
    <w:p w14:paraId="0BEC0282" w14:textId="1F3280FF" w:rsidR="00EF4D06" w:rsidRDefault="00EF4D06" w:rsidP="00233D15">
      <w:pPr>
        <w:pStyle w:val="a0"/>
        <w:ind w:firstLineChars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暂无</w:t>
      </w:r>
    </w:p>
    <w:p w14:paraId="0EE714E8" w14:textId="2AC809F8" w:rsidR="00233D15" w:rsidRPr="00EF4D06" w:rsidRDefault="00233D15" w:rsidP="00EF4D06">
      <w:pPr>
        <w:pStyle w:val="1"/>
        <w:tabs>
          <w:tab w:val="left" w:pos="0"/>
        </w:tabs>
        <w:ind w:leftChars="-1" w:left="-2" w:firstLine="1"/>
        <w:rPr>
          <w:rFonts w:ascii="宋体" w:hAnsi="宋体"/>
          <w:sz w:val="28"/>
        </w:rPr>
      </w:pPr>
      <w:bookmarkStart w:id="141" w:name="_Toc510240578"/>
      <w:bookmarkStart w:id="142" w:name="_Toc510347441"/>
      <w:bookmarkStart w:id="143" w:name="_Toc520177669"/>
      <w:bookmarkStart w:id="144" w:name="_Toc520621441"/>
      <w:bookmarkStart w:id="145" w:name="_Toc520621726"/>
      <w:bookmarkStart w:id="146" w:name="_Toc530218630"/>
      <w:bookmarkStart w:id="147" w:name="_Toc92043457"/>
      <w:r>
        <w:rPr>
          <w:rFonts w:ascii="宋体" w:hAnsi="宋体" w:hint="eastAsia"/>
          <w:sz w:val="28"/>
        </w:rPr>
        <w:t>8. 结论</w:t>
      </w:r>
      <w:bookmarkEnd w:id="139"/>
      <w:bookmarkEnd w:id="141"/>
      <w:bookmarkEnd w:id="142"/>
      <w:bookmarkEnd w:id="143"/>
      <w:bookmarkEnd w:id="144"/>
      <w:bookmarkEnd w:id="145"/>
      <w:bookmarkEnd w:id="146"/>
      <w:bookmarkEnd w:id="147"/>
    </w:p>
    <w:p w14:paraId="5219B8C2" w14:textId="4827F507" w:rsidR="00233D15" w:rsidRDefault="00233D15" w:rsidP="00EF4D0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可以着手组织</w:t>
      </w:r>
      <w:r w:rsidR="007A1396">
        <w:rPr>
          <w:rFonts w:ascii="宋体" w:hAnsi="宋体" w:hint="eastAsia"/>
        </w:rPr>
        <w:t>项目分析，开发和测试等实际</w:t>
      </w:r>
      <w:r w:rsidR="003073C2">
        <w:rPr>
          <w:rFonts w:ascii="宋体" w:hAnsi="宋体" w:hint="eastAsia"/>
        </w:rPr>
        <w:t>工作</w:t>
      </w:r>
      <w:r w:rsidR="00757B13">
        <w:rPr>
          <w:rFonts w:ascii="宋体" w:hAnsi="宋体" w:hint="eastAsia"/>
        </w:rPr>
        <w:t>，预计能在规定时间内完成项目。</w:t>
      </w:r>
    </w:p>
    <w:p w14:paraId="01FFFF53" w14:textId="50EDE387" w:rsidR="00233D15" w:rsidRPr="00EF4D06" w:rsidRDefault="00233D15" w:rsidP="00EF4D06">
      <w:pPr>
        <w:ind w:left="420"/>
        <w:rPr>
          <w:rFonts w:ascii="宋体" w:hAnsi="宋体"/>
        </w:rPr>
      </w:pPr>
    </w:p>
    <w:sectPr w:rsidR="00233D15" w:rsidRPr="00EF4D06" w:rsidSect="007427C8">
      <w:headerReference w:type="default" r:id="rId17"/>
      <w:footerReference w:type="even" r:id="rId18"/>
      <w:footerReference w:type="default" r:id="rId19"/>
      <w:pgSz w:w="11906" w:h="16838"/>
      <w:pgMar w:top="1134" w:right="85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7F84B" w14:textId="77777777" w:rsidR="00C06ABF" w:rsidRDefault="00C06ABF">
      <w:r>
        <w:separator/>
      </w:r>
    </w:p>
  </w:endnote>
  <w:endnote w:type="continuationSeparator" w:id="0">
    <w:p w14:paraId="2EA9EA41" w14:textId="77777777" w:rsidR="00C06ABF" w:rsidRDefault="00C0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altName w:val="汉仪书宋二KW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26C4" w14:textId="77777777" w:rsidR="00707B08" w:rsidRDefault="00707B0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4905" w14:textId="77777777" w:rsidR="00CA5DF3" w:rsidRPr="00120770" w:rsidRDefault="00CA5DF3" w:rsidP="00C77227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C11D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C11DE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017D" w14:textId="77777777" w:rsidR="00707B08" w:rsidRDefault="00707B08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E2445" w14:textId="77777777" w:rsidR="00CA5DF3" w:rsidRDefault="00CA5DF3">
    <w:pPr>
      <w:pStyle w:val="a4"/>
    </w:pPr>
    <w:r>
      <w:rPr>
        <w:rFonts w:hint="eastAsia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1B6E" w14:textId="77777777" w:rsidR="00CA5DF3" w:rsidRDefault="00CA5DF3" w:rsidP="006D6B4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5363164" w14:textId="77777777" w:rsidR="00CA5DF3" w:rsidRDefault="00CA5DF3" w:rsidP="007427C8">
    <w:pPr>
      <w:pStyle w:val="a4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4877" w14:textId="77777777" w:rsidR="00CA5DF3" w:rsidRPr="00120770" w:rsidRDefault="00CA5DF3" w:rsidP="00FF7D34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C11DE">
      <w:rPr>
        <w:noProof/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C11DE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8AD86" w14:textId="77777777" w:rsidR="00C06ABF" w:rsidRDefault="00C06ABF">
      <w:r>
        <w:separator/>
      </w:r>
    </w:p>
  </w:footnote>
  <w:footnote w:type="continuationSeparator" w:id="0">
    <w:p w14:paraId="57B82E55" w14:textId="77777777" w:rsidR="00C06ABF" w:rsidRDefault="00C06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E8D4" w14:textId="77777777" w:rsidR="00707B08" w:rsidRDefault="00707B0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F81A" w14:textId="69853CC9" w:rsidR="00CA5DF3" w:rsidRPr="00931DD3" w:rsidRDefault="001A625B" w:rsidP="00931DD3">
    <w:pPr>
      <w:pStyle w:val="a6"/>
      <w:jc w:val="both"/>
      <w:rPr>
        <w:b/>
      </w:rPr>
    </w:pPr>
    <w:r w:rsidRPr="000A3A14">
      <w:rPr>
        <w:rFonts w:ascii="黑体" w:eastAsia="黑体" w:hAnsi="Verdana"/>
        <w:noProof/>
      </w:rPr>
      <w:drawing>
        <wp:inline distT="0" distB="0" distL="0" distR="0" wp14:anchorId="7F60AF62" wp14:editId="6BD1C526">
          <wp:extent cx="381000" cy="41592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1DD3">
      <w:rPr>
        <w:rFonts w:hint="eastAsia"/>
        <w:b/>
      </w:rPr>
      <w:t>杭州电子科技大学</w:t>
    </w:r>
    <w:r w:rsidR="00931DD3">
      <w:rPr>
        <w:rFonts w:hint="eastAsia"/>
        <w:b/>
      </w:rPr>
      <w:t xml:space="preserve">                                                                      </w:t>
    </w:r>
    <w:r w:rsidR="00931DD3">
      <w:rPr>
        <w:rFonts w:hint="eastAsia"/>
        <w:b/>
      </w:rPr>
      <w:t>可行性分析报告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4840" w14:textId="380E0961" w:rsidR="00CA5DF3" w:rsidRPr="008F7CC3" w:rsidRDefault="001A625B" w:rsidP="0087740A">
    <w:pPr>
      <w:pStyle w:val="a6"/>
      <w:jc w:val="both"/>
      <w:rPr>
        <w:b/>
      </w:rPr>
    </w:pPr>
    <w:r w:rsidRPr="000A3A14">
      <w:rPr>
        <w:rFonts w:ascii="黑体" w:eastAsia="黑体" w:hAnsi="Verdana"/>
        <w:noProof/>
      </w:rPr>
      <w:drawing>
        <wp:inline distT="0" distB="0" distL="0" distR="0" wp14:anchorId="7A85F04D" wp14:editId="0C79CF30">
          <wp:extent cx="381000" cy="4159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7740A">
      <w:rPr>
        <w:rFonts w:hint="eastAsia"/>
        <w:b/>
      </w:rPr>
      <w:t>杭州电子科技大学</w:t>
    </w:r>
    <w:r w:rsidR="00CA5DF3">
      <w:rPr>
        <w:rFonts w:hint="eastAsia"/>
        <w:b/>
      </w:rPr>
      <w:t xml:space="preserve">                                                                 </w:t>
    </w:r>
    <w:r w:rsidR="00610236">
      <w:rPr>
        <w:rFonts w:hint="eastAsia"/>
        <w:b/>
      </w:rPr>
      <w:t xml:space="preserve">     </w:t>
    </w:r>
    <w:r w:rsidR="00CA5DF3">
      <w:rPr>
        <w:rFonts w:hint="eastAsia"/>
        <w:b/>
      </w:rPr>
      <w:t>可行性分析报告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235F5" w14:textId="77777777" w:rsidR="00CA5DF3" w:rsidRDefault="00CA5DF3">
    <w:pPr>
      <w:pStyle w:val="a6"/>
      <w:jc w:val="both"/>
    </w:pPr>
    <w:r>
      <w:rPr>
        <w:rFonts w:hint="eastAsia"/>
        <w:sz w:val="21"/>
      </w:rPr>
      <w:t>可行性分析报告</w:t>
    </w:r>
    <w:r>
      <w:rPr>
        <w:rFonts w:hint="eastAsia"/>
        <w:sz w:val="21"/>
      </w:rPr>
      <w:tab/>
    </w:r>
    <w:r>
      <w:rPr>
        <w:rFonts w:hint="eastAsia"/>
        <w:sz w:val="21"/>
      </w:rPr>
      <w:tab/>
      <w:t xml:space="preserve">                </w:t>
    </w:r>
    <w:r>
      <w:rPr>
        <w:rFonts w:hint="eastAsia"/>
      </w:rPr>
      <w:t xml:space="preserve">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C54C" w14:textId="3DC444CF" w:rsidR="00CA5DF3" w:rsidRPr="00931DD3" w:rsidRDefault="001A625B" w:rsidP="00931DD3">
    <w:pPr>
      <w:pStyle w:val="a6"/>
      <w:jc w:val="both"/>
      <w:rPr>
        <w:b/>
      </w:rPr>
    </w:pPr>
    <w:r w:rsidRPr="000A3A14">
      <w:rPr>
        <w:rFonts w:ascii="黑体" w:eastAsia="黑体" w:hAnsi="Verdana"/>
        <w:noProof/>
      </w:rPr>
      <w:drawing>
        <wp:inline distT="0" distB="0" distL="0" distR="0" wp14:anchorId="3B3534B8" wp14:editId="138A5AA6">
          <wp:extent cx="381000" cy="4159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1DD3">
      <w:rPr>
        <w:rFonts w:hint="eastAsia"/>
        <w:b/>
      </w:rPr>
      <w:t>杭州电子科技大学</w:t>
    </w:r>
    <w:r w:rsidR="00931DD3">
      <w:rPr>
        <w:rFonts w:hint="eastAsia"/>
        <w:b/>
      </w:rPr>
      <w:t xml:space="preserve">                                                                      </w:t>
    </w:r>
    <w:r w:rsidR="00931DD3">
      <w:rPr>
        <w:rFonts w:hint="eastAsia"/>
        <w:b/>
      </w:rPr>
      <w:t>可行性分析报告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0F75"/>
    <w:multiLevelType w:val="hybridMultilevel"/>
    <w:tmpl w:val="8468FCA0"/>
    <w:lvl w:ilvl="0" w:tplc="E39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FF0080"/>
    <w:multiLevelType w:val="hybridMultilevel"/>
    <w:tmpl w:val="98EE73CC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FAC6A2A"/>
    <w:multiLevelType w:val="hybridMultilevel"/>
    <w:tmpl w:val="CFD4A82C"/>
    <w:lvl w:ilvl="0" w:tplc="99A6F1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FFF6A58"/>
    <w:multiLevelType w:val="hybridMultilevel"/>
    <w:tmpl w:val="ED22C5BE"/>
    <w:lvl w:ilvl="0" w:tplc="CF1622D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0469B4"/>
    <w:multiLevelType w:val="multilevel"/>
    <w:tmpl w:val="D1E84BC4"/>
    <w:lvl w:ilvl="0">
      <w:start w:val="1"/>
      <w:numFmt w:val="none"/>
      <w:lvlText w:val="第一章"/>
      <w:lvlJc w:val="left"/>
      <w:pPr>
        <w:tabs>
          <w:tab w:val="num" w:pos="1368"/>
        </w:tabs>
        <w:ind w:left="425" w:hanging="137"/>
      </w:pPr>
      <w:rPr>
        <w:rFonts w:ascii="黑体" w:eastAsia="黑体" w:hint="eastAsia"/>
        <w:b/>
        <w:i w:val="0"/>
        <w:sz w:val="32"/>
      </w:rPr>
    </w:lvl>
    <w:lvl w:ilvl="1">
      <w:start w:val="1"/>
      <w:numFmt w:val="none"/>
      <w:pStyle w:val="2"/>
      <w:lvlText w:val="一."/>
      <w:lvlJc w:val="left"/>
      <w:pPr>
        <w:tabs>
          <w:tab w:val="num" w:pos="992"/>
        </w:tabs>
        <w:ind w:left="992" w:hanging="567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lvlText w:val="%1%3."/>
      <w:lvlJc w:val="left"/>
      <w:pPr>
        <w:tabs>
          <w:tab w:val="num" w:pos="1077"/>
        </w:tabs>
        <w:ind w:left="1077" w:hanging="623"/>
      </w:pPr>
      <w:rPr>
        <w:rFonts w:ascii="黑体" w:eastAsia="黑体" w:hint="eastAsia"/>
        <w:b/>
        <w:i w:val="0"/>
        <w:sz w:val="28"/>
      </w:rPr>
    </w:lvl>
    <w:lvl w:ilvl="3">
      <w:start w:val="1"/>
      <w:numFmt w:val="decimal"/>
      <w:lvlText w:val="%3.%4"/>
      <w:lvlJc w:val="left"/>
      <w:pPr>
        <w:tabs>
          <w:tab w:val="num" w:pos="1304"/>
        </w:tabs>
        <w:ind w:left="1304" w:hanging="624"/>
      </w:pPr>
      <w:rPr>
        <w:rFonts w:ascii="黑体" w:eastAsia="黑体" w:hint="eastAsia"/>
        <w:b/>
        <w:i w:val="0"/>
        <w:strike w:val="0"/>
        <w:dstrike w:val="0"/>
        <w:sz w:val="24"/>
      </w:rPr>
    </w:lvl>
    <w:lvl w:ilvl="4">
      <w:start w:val="1"/>
      <w:numFmt w:val="decimal"/>
      <w:lvlText w:val="%1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E317342"/>
    <w:multiLevelType w:val="hybridMultilevel"/>
    <w:tmpl w:val="0F92A1DC"/>
    <w:lvl w:ilvl="0" w:tplc="69A0B98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5085C"/>
    <w:multiLevelType w:val="hybridMultilevel"/>
    <w:tmpl w:val="BB8C624E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EF12EE0"/>
    <w:multiLevelType w:val="hybridMultilevel"/>
    <w:tmpl w:val="06BA745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4CE30A0"/>
    <w:multiLevelType w:val="hybridMultilevel"/>
    <w:tmpl w:val="381031EA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2430019"/>
    <w:multiLevelType w:val="hybridMultilevel"/>
    <w:tmpl w:val="BFEEB9B0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3516EE5"/>
    <w:multiLevelType w:val="hybridMultilevel"/>
    <w:tmpl w:val="D2F471DA"/>
    <w:lvl w:ilvl="0" w:tplc="082AB24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D75191"/>
    <w:multiLevelType w:val="hybridMultilevel"/>
    <w:tmpl w:val="C93482CA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40A409DE"/>
    <w:multiLevelType w:val="hybridMultilevel"/>
    <w:tmpl w:val="28CA4342"/>
    <w:lvl w:ilvl="0" w:tplc="92DA41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570103E8"/>
    <w:multiLevelType w:val="hybridMultilevel"/>
    <w:tmpl w:val="1D189A2E"/>
    <w:lvl w:ilvl="0" w:tplc="BDA887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98E5663"/>
    <w:multiLevelType w:val="hybridMultilevel"/>
    <w:tmpl w:val="B338DBC2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22EE7AE6">
      <w:start w:val="5"/>
      <w:numFmt w:val="decimal"/>
      <w:lvlText w:val="%2......."/>
      <w:lvlJc w:val="left"/>
      <w:pPr>
        <w:tabs>
          <w:tab w:val="num" w:pos="3720"/>
        </w:tabs>
        <w:ind w:left="3720" w:hanging="2880"/>
      </w:pPr>
      <w:rPr>
        <w:rFonts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A251095"/>
    <w:multiLevelType w:val="hybridMultilevel"/>
    <w:tmpl w:val="8C98375C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5D29417E"/>
    <w:multiLevelType w:val="hybridMultilevel"/>
    <w:tmpl w:val="86DE7420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7B4F4AE2"/>
    <w:multiLevelType w:val="hybridMultilevel"/>
    <w:tmpl w:val="ED7A0D4C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7DE33950"/>
    <w:multiLevelType w:val="hybridMultilevel"/>
    <w:tmpl w:val="C220E1EA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18"/>
  </w:num>
  <w:num w:numId="5">
    <w:abstractNumId w:val="9"/>
  </w:num>
  <w:num w:numId="6">
    <w:abstractNumId w:val="1"/>
  </w:num>
  <w:num w:numId="7">
    <w:abstractNumId w:val="15"/>
  </w:num>
  <w:num w:numId="8">
    <w:abstractNumId w:val="19"/>
  </w:num>
  <w:num w:numId="9">
    <w:abstractNumId w:val="8"/>
  </w:num>
  <w:num w:numId="10">
    <w:abstractNumId w:val="7"/>
  </w:num>
  <w:num w:numId="11">
    <w:abstractNumId w:val="16"/>
  </w:num>
  <w:num w:numId="12">
    <w:abstractNumId w:val="6"/>
  </w:num>
  <w:num w:numId="13">
    <w:abstractNumId w:val="13"/>
  </w:num>
  <w:num w:numId="14">
    <w:abstractNumId w:val="2"/>
  </w:num>
  <w:num w:numId="15">
    <w:abstractNumId w:val="0"/>
  </w:num>
  <w:num w:numId="16">
    <w:abstractNumId w:val="3"/>
  </w:num>
  <w:num w:numId="17">
    <w:abstractNumId w:val="10"/>
  </w:num>
  <w:num w:numId="18">
    <w:abstractNumId w:val="12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D4"/>
    <w:rsid w:val="000479F4"/>
    <w:rsid w:val="00097FD4"/>
    <w:rsid w:val="000B21D4"/>
    <w:rsid w:val="00115F07"/>
    <w:rsid w:val="00133F31"/>
    <w:rsid w:val="00145D75"/>
    <w:rsid w:val="00172C73"/>
    <w:rsid w:val="0017394C"/>
    <w:rsid w:val="001A625B"/>
    <w:rsid w:val="001B1346"/>
    <w:rsid w:val="001B2433"/>
    <w:rsid w:val="001B4D25"/>
    <w:rsid w:val="001C11DE"/>
    <w:rsid w:val="001C4ED0"/>
    <w:rsid w:val="00233D15"/>
    <w:rsid w:val="002474C2"/>
    <w:rsid w:val="00262DA1"/>
    <w:rsid w:val="002B5311"/>
    <w:rsid w:val="002E73F6"/>
    <w:rsid w:val="003073C2"/>
    <w:rsid w:val="003213C0"/>
    <w:rsid w:val="003347AE"/>
    <w:rsid w:val="00352FD1"/>
    <w:rsid w:val="003640DD"/>
    <w:rsid w:val="003645AF"/>
    <w:rsid w:val="003A63F2"/>
    <w:rsid w:val="003A738B"/>
    <w:rsid w:val="003C2455"/>
    <w:rsid w:val="003C7434"/>
    <w:rsid w:val="004F3F7E"/>
    <w:rsid w:val="004F402D"/>
    <w:rsid w:val="005159E6"/>
    <w:rsid w:val="005B7830"/>
    <w:rsid w:val="005C5E94"/>
    <w:rsid w:val="005F33D4"/>
    <w:rsid w:val="0060480A"/>
    <w:rsid w:val="00610236"/>
    <w:rsid w:val="006225CB"/>
    <w:rsid w:val="006259CE"/>
    <w:rsid w:val="00672E6D"/>
    <w:rsid w:val="006B3006"/>
    <w:rsid w:val="006D6B4D"/>
    <w:rsid w:val="007049BA"/>
    <w:rsid w:val="00707B08"/>
    <w:rsid w:val="00726AA2"/>
    <w:rsid w:val="00740015"/>
    <w:rsid w:val="007427C8"/>
    <w:rsid w:val="00757B13"/>
    <w:rsid w:val="00781B3C"/>
    <w:rsid w:val="007877AE"/>
    <w:rsid w:val="007A0C43"/>
    <w:rsid w:val="007A1396"/>
    <w:rsid w:val="007B0799"/>
    <w:rsid w:val="007F3CE0"/>
    <w:rsid w:val="0087740A"/>
    <w:rsid w:val="00877BD3"/>
    <w:rsid w:val="008D0DD3"/>
    <w:rsid w:val="008F7CC3"/>
    <w:rsid w:val="00906F0E"/>
    <w:rsid w:val="00931DD3"/>
    <w:rsid w:val="009534DA"/>
    <w:rsid w:val="00957862"/>
    <w:rsid w:val="009616E7"/>
    <w:rsid w:val="009A25CC"/>
    <w:rsid w:val="009C5E84"/>
    <w:rsid w:val="009E777E"/>
    <w:rsid w:val="009F21E2"/>
    <w:rsid w:val="00A40EDF"/>
    <w:rsid w:val="00A41A16"/>
    <w:rsid w:val="00A462D8"/>
    <w:rsid w:val="00A54E0C"/>
    <w:rsid w:val="00A60D88"/>
    <w:rsid w:val="00A909F5"/>
    <w:rsid w:val="00AA1961"/>
    <w:rsid w:val="00AE5F49"/>
    <w:rsid w:val="00B21EE4"/>
    <w:rsid w:val="00B63FEA"/>
    <w:rsid w:val="00B66518"/>
    <w:rsid w:val="00B72728"/>
    <w:rsid w:val="00BD3E4B"/>
    <w:rsid w:val="00C0699A"/>
    <w:rsid w:val="00C06ABF"/>
    <w:rsid w:val="00C43710"/>
    <w:rsid w:val="00C77227"/>
    <w:rsid w:val="00C96E6F"/>
    <w:rsid w:val="00CA2552"/>
    <w:rsid w:val="00CA5DF3"/>
    <w:rsid w:val="00CC1F38"/>
    <w:rsid w:val="00D57ACA"/>
    <w:rsid w:val="00D67C0B"/>
    <w:rsid w:val="00D856A8"/>
    <w:rsid w:val="00D856F5"/>
    <w:rsid w:val="00DD2201"/>
    <w:rsid w:val="00E06B51"/>
    <w:rsid w:val="00E24146"/>
    <w:rsid w:val="00ED3949"/>
    <w:rsid w:val="00EF4D06"/>
    <w:rsid w:val="00F231B7"/>
    <w:rsid w:val="00F403C9"/>
    <w:rsid w:val="00F54FAB"/>
    <w:rsid w:val="00F750B7"/>
    <w:rsid w:val="00F84CBE"/>
    <w:rsid w:val="00F9006D"/>
    <w:rsid w:val="00FA0E56"/>
    <w:rsid w:val="00FA187B"/>
    <w:rsid w:val="00FF57B8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6C224A36"/>
  <w15:chartTrackingRefBased/>
  <w15:docId w15:val="{738EB41F-B3EA-422A-A119-682D1473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F7CC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33D15"/>
    <w:pPr>
      <w:keepNext/>
      <w:keepLines/>
      <w:spacing w:before="340" w:after="330" w:line="360" w:lineRule="auto"/>
      <w:ind w:left="288"/>
      <w:outlineLvl w:val="0"/>
    </w:pPr>
    <w:rPr>
      <w:b/>
      <w:kern w:val="44"/>
      <w:szCs w:val="20"/>
    </w:rPr>
  </w:style>
  <w:style w:type="paragraph" w:styleId="2">
    <w:name w:val="heading 2"/>
    <w:basedOn w:val="a"/>
    <w:next w:val="a0"/>
    <w:qFormat/>
    <w:rsid w:val="00233D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qFormat/>
    <w:rsid w:val="00233D15"/>
    <w:pPr>
      <w:keepNext/>
      <w:spacing w:before="240" w:after="120"/>
      <w:jc w:val="left"/>
      <w:outlineLvl w:val="2"/>
    </w:pPr>
    <w:rPr>
      <w:rFonts w:ascii="宋体" w:hAnsi="宋体"/>
      <w:b/>
      <w:caps/>
      <w:noProof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rsid w:val="00742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1"/>
    <w:rsid w:val="007427C8"/>
  </w:style>
  <w:style w:type="paragraph" w:styleId="a6">
    <w:name w:val="header"/>
    <w:basedOn w:val="a"/>
    <w:rsid w:val="00742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rsid w:val="007427C8"/>
  </w:style>
  <w:style w:type="paragraph" w:styleId="a0">
    <w:name w:val="Normal Indent"/>
    <w:basedOn w:val="a"/>
    <w:rsid w:val="00233D15"/>
    <w:pPr>
      <w:ind w:firstLineChars="200" w:firstLine="420"/>
    </w:pPr>
    <w:rPr>
      <w:rFonts w:ascii="Arial" w:hAnsi="Arial"/>
      <w:sz w:val="24"/>
    </w:rPr>
  </w:style>
  <w:style w:type="paragraph" w:styleId="a7">
    <w:name w:val="Body Text"/>
    <w:basedOn w:val="a"/>
    <w:rsid w:val="00233D15"/>
    <w:pPr>
      <w:spacing w:after="120"/>
    </w:pPr>
    <w:rPr>
      <w:szCs w:val="20"/>
    </w:rPr>
  </w:style>
  <w:style w:type="paragraph" w:styleId="30">
    <w:name w:val="Body Text Indent 3"/>
    <w:basedOn w:val="a"/>
    <w:rsid w:val="00233D15"/>
    <w:pPr>
      <w:ind w:firstLine="480"/>
    </w:pPr>
    <w:rPr>
      <w:sz w:val="24"/>
      <w:szCs w:val="20"/>
    </w:rPr>
  </w:style>
  <w:style w:type="paragraph" w:customStyle="1" w:styleId="10">
    <w:name w:val="目录 1"/>
    <w:basedOn w:val="a"/>
    <w:next w:val="a"/>
    <w:autoRedefine/>
    <w:uiPriority w:val="39"/>
    <w:rsid w:val="00233D15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rsid w:val="00233D15"/>
    <w:pPr>
      <w:ind w:left="210"/>
      <w:jc w:val="left"/>
    </w:pPr>
    <w:rPr>
      <w:smallCaps/>
    </w:rPr>
  </w:style>
  <w:style w:type="paragraph" w:customStyle="1" w:styleId="31">
    <w:name w:val="目录 3"/>
    <w:basedOn w:val="a"/>
    <w:next w:val="a"/>
    <w:autoRedefine/>
    <w:uiPriority w:val="39"/>
    <w:rsid w:val="00233D15"/>
    <w:pPr>
      <w:ind w:left="420"/>
      <w:jc w:val="left"/>
    </w:pPr>
    <w:rPr>
      <w:i/>
      <w:iCs/>
    </w:rPr>
  </w:style>
  <w:style w:type="character" w:styleId="a8">
    <w:name w:val="Hyperlink"/>
    <w:basedOn w:val="a1"/>
    <w:uiPriority w:val="99"/>
    <w:rsid w:val="00233D15"/>
    <w:rPr>
      <w:color w:val="0000FF"/>
      <w:u w:val="single"/>
    </w:rPr>
  </w:style>
  <w:style w:type="paragraph" w:customStyle="1" w:styleId="Table-ColHead">
    <w:name w:val="Table - Col. Head"/>
    <w:basedOn w:val="a"/>
    <w:rsid w:val="00233D15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rsid w:val="00233D15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semiHidden/>
    <w:rsid w:val="003A738B"/>
    <w:rPr>
      <w:sz w:val="18"/>
      <w:szCs w:val="18"/>
    </w:rPr>
  </w:style>
  <w:style w:type="paragraph" w:styleId="aa">
    <w:name w:val="Document Map"/>
    <w:basedOn w:val="a"/>
    <w:link w:val="ab"/>
    <w:rsid w:val="0087740A"/>
    <w:rPr>
      <w:rFonts w:ascii="宋体"/>
      <w:sz w:val="18"/>
      <w:szCs w:val="18"/>
    </w:rPr>
  </w:style>
  <w:style w:type="character" w:customStyle="1" w:styleId="ab">
    <w:name w:val="文档结构图 字符"/>
    <w:basedOn w:val="a1"/>
    <w:link w:val="aa"/>
    <w:rsid w:val="0087740A"/>
    <w:rPr>
      <w:rFonts w:ascii="宋体"/>
      <w:kern w:val="2"/>
      <w:sz w:val="18"/>
      <w:szCs w:val="18"/>
    </w:rPr>
  </w:style>
  <w:style w:type="character" w:customStyle="1" w:styleId="Char0">
    <w:name w:val="项目缩写 Char"/>
    <w:basedOn w:val="a1"/>
    <w:uiPriority w:val="99"/>
    <w:rsid w:val="00F84CBE"/>
    <w:rPr>
      <w:rFonts w:ascii="宋体" w:eastAsia="宋体" w:hAnsi="宋体" w:cs="宋体"/>
      <w:kern w:val="2"/>
      <w:sz w:val="24"/>
      <w:szCs w:val="24"/>
      <w:lang w:val="en-US" w:eastAsia="zh-CN"/>
    </w:rPr>
  </w:style>
  <w:style w:type="paragraph" w:styleId="ac">
    <w:name w:val="List Paragraph"/>
    <w:basedOn w:val="a"/>
    <w:uiPriority w:val="34"/>
    <w:qFormat/>
    <w:rsid w:val="001C4ED0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2B5311"/>
  </w:style>
  <w:style w:type="paragraph" w:styleId="TOC2">
    <w:name w:val="toc 2"/>
    <w:basedOn w:val="a"/>
    <w:next w:val="a"/>
    <w:autoRedefine/>
    <w:uiPriority w:val="39"/>
    <w:rsid w:val="002B5311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B531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&#36719;&#20214;&#36807;&#31243;&#19982;&#31649;&#29702;\&#31435;&#39033;&#21487;&#34892;&#24615;&#20998;&#2651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4B682-278B-4D7C-9970-A11B4766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立项可行性分析报告.dot</Template>
  <TotalTime>394</TotalTime>
  <Pages>12</Pages>
  <Words>937</Words>
  <Characters>5343</Characters>
  <Application>Microsoft Office Word</Application>
  <DocSecurity>0</DocSecurity>
  <Lines>44</Lines>
  <Paragraphs>12</Paragraphs>
  <ScaleCrop>false</ScaleCrop>
  <Company>浙江正元智慧科技有限公司</Company>
  <LinksUpToDate>false</LinksUpToDate>
  <CharactersWithSpaces>6268</CharactersWithSpaces>
  <SharedDoc>false</SharedDoc>
  <HLinks>
    <vt:vector size="276" baseType="variant"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_Toc196962971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_Toc196962970</vt:lpwstr>
      </vt:variant>
      <vt:variant>
        <vt:i4>1245240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_Toc196962969</vt:lpwstr>
      </vt:variant>
      <vt:variant>
        <vt:i4>1245240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_Toc196962968</vt:lpwstr>
      </vt:variant>
      <vt:variant>
        <vt:i4>1245240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_Toc196962967</vt:lpwstr>
      </vt:variant>
      <vt:variant>
        <vt:i4>1245240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_Toc196962966</vt:lpwstr>
      </vt:variant>
      <vt:variant>
        <vt:i4>1245240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_Toc196962965</vt:lpwstr>
      </vt:variant>
      <vt:variant>
        <vt:i4>1245240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_Toc196962964</vt:lpwstr>
      </vt:variant>
      <vt:variant>
        <vt:i4>1245240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_Toc196962963</vt:lpwstr>
      </vt:variant>
      <vt:variant>
        <vt:i4>1245240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_Toc196962962</vt:lpwstr>
      </vt:variant>
      <vt:variant>
        <vt:i4>1245240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_Toc196962961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_Toc196962960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_Toc196962959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_Toc196962958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_Toc196962957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_Toc196962956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_Toc196962955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_Toc196962954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_Toc196962953</vt:lpwstr>
      </vt:variant>
      <vt:variant>
        <vt:i4>1048632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_Toc196962952</vt:lpwstr>
      </vt:variant>
      <vt:variant>
        <vt:i4>1048632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_Toc196962951</vt:lpwstr>
      </vt:variant>
      <vt:variant>
        <vt:i4>1048632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_Toc196962950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_Toc196962949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_Toc196962948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_Toc196962947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_Toc196962946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_Toc196962945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_Toc196962944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_Toc196962943</vt:lpwstr>
      </vt:variant>
      <vt:variant>
        <vt:i4>1114168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_Toc196962942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_Toc196962941</vt:lpwstr>
      </vt:variant>
      <vt:variant>
        <vt:i4>1114168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_Toc196962940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_Toc196962939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_Toc196962938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_Toc196962937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_Toc196962936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_Toc196962935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_Toc196962934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_Toc196962933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_Toc196962932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_Toc196962931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_Toc196962930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_Toc196962929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_Toc196962928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_Toc196962927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_Toc196962926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配置项编号：[部门]-[项目编号]-[系统名简称]-[版本号]-[文档名英文简写]-[文档版本号]</dc:title>
  <dc:subject/>
  <dc:creator>yt z</dc:creator>
  <cp:keywords/>
  <dc:description/>
  <cp:lastModifiedBy>z yt</cp:lastModifiedBy>
  <cp:revision>47</cp:revision>
  <cp:lastPrinted>2004-11-12T10:15:00Z</cp:lastPrinted>
  <dcterms:created xsi:type="dcterms:W3CDTF">2021-11-04T02:15:00Z</dcterms:created>
  <dcterms:modified xsi:type="dcterms:W3CDTF">2022-01-02T11:16:00Z</dcterms:modified>
</cp:coreProperties>
</file>